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pPr w:leftFromText="180" w:rightFromText="180" w:vertAnchor="page" w:horzAnchor="margin" w:tblpX="1" w:tblpY="1066"/>
        <w:tblOverlap w:val="never"/>
        <w:tblW w:w="10155" w:type="dxa"/>
        <w:tblBorders>
          <w:top w:val="single" w:sz="12" w:space="0" w:color="99CCFF"/>
          <w:left w:val="single" w:sz="12" w:space="0" w:color="99CCFF"/>
          <w:bottom w:val="single" w:sz="12" w:space="0" w:color="99CCFF"/>
          <w:right w:val="single" w:sz="12" w:space="0" w:color="99CCFF"/>
          <w:insideH w:val="single" w:sz="4" w:space="0" w:color="99CCFF"/>
          <w:insideV w:val="single" w:sz="4" w:space="0" w:color="99CCFF"/>
        </w:tblBorders>
        <w:tblLayout w:type="fixed"/>
        <w:tblLook w:val="04A0" w:firstRow="1" w:lastRow="0" w:firstColumn="1" w:lastColumn="0" w:noHBand="0" w:noVBand="1"/>
      </w:tblPr>
      <w:tblGrid>
        <w:gridCol w:w="4599"/>
        <w:gridCol w:w="5556"/>
      </w:tblGrid>
      <w:tr w:rsidR="006A3419" w:rsidRPr="00A7274D">
        <w:trPr>
          <w:trHeight w:val="589"/>
        </w:trPr>
        <w:tc>
          <w:tcPr>
            <w:tcW w:w="10155" w:type="dxa"/>
            <w:gridSpan w:val="2"/>
            <w:tcBorders>
              <w:top w:val="single" w:sz="18" w:space="0" w:color="99CCFF"/>
              <w:left w:val="single" w:sz="18" w:space="0" w:color="99CCFF"/>
              <w:right w:val="single" w:sz="18" w:space="0" w:color="99CCFF"/>
            </w:tcBorders>
            <w:shd w:val="clear" w:color="auto" w:fill="FFFFFF" w:themeFill="background1"/>
          </w:tcPr>
          <w:p w:rsidR="006A3419" w:rsidRPr="00A7274D" w:rsidRDefault="00C2187A">
            <w:pPr>
              <w:spacing w:line="288" w:lineRule="auto"/>
              <w:jc w:val="center"/>
              <w:rPr>
                <w:b/>
                <w:bCs/>
                <w:color w:val="000000" w:themeColor="text1"/>
                <w:sz w:val="24"/>
                <w:szCs w:val="28"/>
              </w:rPr>
            </w:pPr>
            <w:r w:rsidRPr="00A7274D">
              <w:rPr>
                <w:rFonts w:hint="eastAsia"/>
                <w:b/>
                <w:bCs/>
                <w:color w:val="000000" w:themeColor="text1"/>
                <w:sz w:val="24"/>
                <w:szCs w:val="28"/>
              </w:rPr>
              <w:t>田耀</w:t>
            </w:r>
            <w:r w:rsidRPr="00A7274D">
              <w:rPr>
                <w:rFonts w:hint="eastAsia"/>
                <w:b/>
                <w:bCs/>
                <w:color w:val="000000" w:themeColor="text1"/>
                <w:sz w:val="24"/>
                <w:szCs w:val="28"/>
              </w:rPr>
              <w:t>_JavaEE</w:t>
            </w:r>
            <w:r w:rsidRPr="00A7274D">
              <w:rPr>
                <w:rFonts w:hint="eastAsia"/>
                <w:b/>
                <w:bCs/>
                <w:color w:val="000000" w:themeColor="text1"/>
                <w:sz w:val="24"/>
                <w:szCs w:val="28"/>
              </w:rPr>
              <w:t>开发工程师个人简历</w:t>
            </w:r>
          </w:p>
        </w:tc>
      </w:tr>
      <w:tr w:rsidR="006A3419" w:rsidRPr="00A7274D">
        <w:trPr>
          <w:trHeight w:val="372"/>
        </w:trPr>
        <w:tc>
          <w:tcPr>
            <w:tcW w:w="10155" w:type="dxa"/>
            <w:gridSpan w:val="2"/>
            <w:tcBorders>
              <w:top w:val="single" w:sz="18" w:space="0" w:color="99CCFF"/>
              <w:left w:val="single" w:sz="18" w:space="0" w:color="99CCFF"/>
              <w:right w:val="single" w:sz="18" w:space="0" w:color="99CCFF"/>
            </w:tcBorders>
            <w:shd w:val="clear" w:color="auto" w:fill="99CCFF"/>
          </w:tcPr>
          <w:p w:rsidR="006A3419" w:rsidRPr="00A7274D" w:rsidRDefault="00C2187A">
            <w:pPr>
              <w:spacing w:line="288" w:lineRule="auto"/>
              <w:jc w:val="left"/>
              <w:rPr>
                <w:color w:val="000000" w:themeColor="text1"/>
                <w:sz w:val="20"/>
              </w:rPr>
            </w:pPr>
            <w:r w:rsidRPr="00A7274D">
              <w:rPr>
                <w:rFonts w:hint="eastAsia"/>
                <w:b/>
                <w:bCs/>
                <w:color w:val="000000" w:themeColor="text1"/>
                <w:sz w:val="20"/>
              </w:rPr>
              <w:t>基本信息</w:t>
            </w:r>
          </w:p>
        </w:tc>
      </w:tr>
      <w:tr w:rsidR="006A3419" w:rsidRPr="00A7274D">
        <w:trPr>
          <w:trHeight w:val="1832"/>
        </w:trPr>
        <w:tc>
          <w:tcPr>
            <w:tcW w:w="4599" w:type="dxa"/>
            <w:tcBorders>
              <w:left w:val="single" w:sz="18" w:space="0" w:color="99CCFF"/>
            </w:tcBorders>
          </w:tcPr>
          <w:p w:rsidR="006A3419" w:rsidRPr="00A7274D" w:rsidRDefault="00C2187A">
            <w:pPr>
              <w:spacing w:line="360" w:lineRule="auto"/>
              <w:jc w:val="left"/>
              <w:rPr>
                <w:color w:val="000000" w:themeColor="text1"/>
                <w:sz w:val="20"/>
              </w:rPr>
            </w:pPr>
            <w:r w:rsidRPr="00A7274D">
              <w:rPr>
                <w:rFonts w:hint="eastAsia"/>
                <w:color w:val="000000" w:themeColor="text1"/>
                <w:sz w:val="20"/>
              </w:rPr>
              <w:t>姓名：</w:t>
            </w:r>
            <w:r w:rsidRPr="00A7274D">
              <w:rPr>
                <w:rFonts w:hint="eastAsia"/>
                <w:color w:val="000000" w:themeColor="text1"/>
                <w:sz w:val="20"/>
              </w:rPr>
              <w:t>田耀</w:t>
            </w:r>
          </w:p>
          <w:p w:rsidR="006A3419" w:rsidRPr="00A7274D" w:rsidRDefault="00C2187A">
            <w:pPr>
              <w:spacing w:line="360" w:lineRule="auto"/>
              <w:jc w:val="left"/>
              <w:rPr>
                <w:color w:val="000000" w:themeColor="text1"/>
                <w:sz w:val="20"/>
              </w:rPr>
            </w:pPr>
            <w:r w:rsidRPr="00A7274D">
              <w:rPr>
                <w:rFonts w:hint="eastAsia"/>
                <w:color w:val="000000" w:themeColor="text1"/>
                <w:sz w:val="20"/>
              </w:rPr>
              <w:t>年龄</w:t>
            </w:r>
            <w:r w:rsidRPr="00A7274D">
              <w:rPr>
                <w:rFonts w:hint="eastAsia"/>
                <w:color w:val="000000" w:themeColor="text1"/>
                <w:sz w:val="20"/>
              </w:rPr>
              <w:t>：</w:t>
            </w:r>
            <w:r w:rsidR="00485A96" w:rsidRPr="00A7274D">
              <w:rPr>
                <w:rFonts w:hint="eastAsia"/>
                <w:color w:val="000000" w:themeColor="text1"/>
                <w:sz w:val="20"/>
              </w:rPr>
              <w:t>26</w:t>
            </w:r>
          </w:p>
          <w:p w:rsidR="006A3419" w:rsidRPr="00A7274D" w:rsidRDefault="00C2187A">
            <w:pPr>
              <w:spacing w:line="360" w:lineRule="auto"/>
              <w:jc w:val="left"/>
              <w:rPr>
                <w:color w:val="000000" w:themeColor="text1"/>
                <w:sz w:val="20"/>
              </w:rPr>
            </w:pPr>
            <w:r w:rsidRPr="00A7274D">
              <w:rPr>
                <w:rFonts w:hint="eastAsia"/>
                <w:color w:val="000000" w:themeColor="text1"/>
                <w:sz w:val="20"/>
              </w:rPr>
              <w:t>电话</w:t>
            </w:r>
            <w:r w:rsidRPr="00A7274D">
              <w:rPr>
                <w:rFonts w:hint="eastAsia"/>
                <w:color w:val="000000" w:themeColor="text1"/>
                <w:sz w:val="20"/>
              </w:rPr>
              <w:t>：</w:t>
            </w:r>
            <w:r w:rsidRPr="00A7274D">
              <w:rPr>
                <w:rFonts w:hint="eastAsia"/>
                <w:color w:val="000000" w:themeColor="text1"/>
                <w:sz w:val="20"/>
              </w:rPr>
              <w:t>15312880844</w:t>
            </w:r>
          </w:p>
          <w:p w:rsidR="006A3419" w:rsidRPr="00A7274D" w:rsidRDefault="00C2187A">
            <w:pPr>
              <w:spacing w:line="360" w:lineRule="auto"/>
              <w:jc w:val="left"/>
              <w:rPr>
                <w:color w:val="000000" w:themeColor="text1"/>
                <w:sz w:val="20"/>
              </w:rPr>
            </w:pPr>
            <w:r w:rsidRPr="00A7274D">
              <w:rPr>
                <w:rFonts w:hint="eastAsia"/>
                <w:color w:val="000000" w:themeColor="text1"/>
                <w:sz w:val="20"/>
              </w:rPr>
              <w:t>邮箱</w:t>
            </w:r>
            <w:r w:rsidRPr="00A7274D">
              <w:rPr>
                <w:rFonts w:hint="eastAsia"/>
                <w:color w:val="000000" w:themeColor="text1"/>
                <w:sz w:val="20"/>
              </w:rPr>
              <w:t>：</w:t>
            </w:r>
            <w:r w:rsidRPr="00A7274D">
              <w:rPr>
                <w:rFonts w:hint="eastAsia"/>
                <w:color w:val="000000" w:themeColor="text1"/>
                <w:sz w:val="20"/>
              </w:rPr>
              <w:t>tianyao_job@163.com</w:t>
            </w:r>
          </w:p>
        </w:tc>
        <w:tc>
          <w:tcPr>
            <w:tcW w:w="5556" w:type="dxa"/>
            <w:tcBorders>
              <w:right w:val="single" w:sz="18" w:space="0" w:color="99CCFF"/>
            </w:tcBorders>
          </w:tcPr>
          <w:p w:rsidR="006A3419" w:rsidRPr="00A7274D" w:rsidRDefault="00C2187A">
            <w:pPr>
              <w:spacing w:line="360" w:lineRule="auto"/>
              <w:jc w:val="left"/>
              <w:rPr>
                <w:color w:val="000000" w:themeColor="text1"/>
                <w:sz w:val="20"/>
              </w:rPr>
            </w:pPr>
            <w:r w:rsidRPr="00A7274D">
              <w:rPr>
                <w:rFonts w:hint="eastAsia"/>
                <w:color w:val="000000" w:themeColor="text1"/>
                <w:sz w:val="20"/>
              </w:rPr>
              <w:t>工作经验</w:t>
            </w:r>
            <w:r w:rsidRPr="00A7274D">
              <w:rPr>
                <w:rFonts w:hint="eastAsia"/>
                <w:color w:val="000000" w:themeColor="text1"/>
                <w:sz w:val="20"/>
              </w:rPr>
              <w:t>：</w:t>
            </w:r>
            <w:r w:rsidR="00E410CE" w:rsidRPr="00A7274D">
              <w:rPr>
                <w:rFonts w:hint="eastAsia"/>
                <w:color w:val="000000" w:themeColor="text1"/>
                <w:sz w:val="20"/>
              </w:rPr>
              <w:t>3</w:t>
            </w:r>
            <w:r w:rsidRPr="00A7274D">
              <w:rPr>
                <w:rFonts w:hint="eastAsia"/>
                <w:color w:val="000000" w:themeColor="text1"/>
                <w:sz w:val="20"/>
              </w:rPr>
              <w:t>年</w:t>
            </w:r>
          </w:p>
          <w:p w:rsidR="006A3419" w:rsidRPr="00A7274D" w:rsidRDefault="00C2187A">
            <w:pPr>
              <w:spacing w:line="360" w:lineRule="auto"/>
              <w:jc w:val="left"/>
              <w:rPr>
                <w:color w:val="000000" w:themeColor="text1"/>
                <w:sz w:val="20"/>
              </w:rPr>
            </w:pPr>
            <w:r w:rsidRPr="00A7274D">
              <w:rPr>
                <w:rFonts w:hint="eastAsia"/>
                <w:color w:val="000000" w:themeColor="text1"/>
                <w:sz w:val="20"/>
              </w:rPr>
              <w:t>学</w:t>
            </w:r>
            <w:r w:rsidRPr="00A7274D">
              <w:rPr>
                <w:rFonts w:hint="eastAsia"/>
                <w:color w:val="000000" w:themeColor="text1"/>
                <w:sz w:val="20"/>
              </w:rPr>
              <w:t xml:space="preserve">    </w:t>
            </w:r>
            <w:r w:rsidRPr="00A7274D">
              <w:rPr>
                <w:rFonts w:hint="eastAsia"/>
                <w:color w:val="000000" w:themeColor="text1"/>
                <w:sz w:val="20"/>
              </w:rPr>
              <w:t>历</w:t>
            </w:r>
            <w:r w:rsidRPr="00A7274D">
              <w:rPr>
                <w:rFonts w:hint="eastAsia"/>
                <w:color w:val="000000" w:themeColor="text1"/>
                <w:sz w:val="20"/>
              </w:rPr>
              <w:t>：</w:t>
            </w:r>
            <w:r w:rsidRPr="00A7274D">
              <w:rPr>
                <w:rFonts w:hint="eastAsia"/>
                <w:color w:val="000000" w:themeColor="text1"/>
                <w:sz w:val="20"/>
              </w:rPr>
              <w:t>本科</w:t>
            </w:r>
          </w:p>
          <w:p w:rsidR="006A3419" w:rsidRPr="00A7274D" w:rsidRDefault="00C2187A">
            <w:pPr>
              <w:tabs>
                <w:tab w:val="left" w:pos="1999"/>
              </w:tabs>
              <w:spacing w:line="360" w:lineRule="auto"/>
              <w:jc w:val="left"/>
              <w:rPr>
                <w:color w:val="000000" w:themeColor="text1"/>
                <w:sz w:val="20"/>
              </w:rPr>
            </w:pPr>
            <w:r w:rsidRPr="00A7274D">
              <w:rPr>
                <w:rFonts w:hint="eastAsia"/>
                <w:color w:val="000000" w:themeColor="text1"/>
                <w:sz w:val="20"/>
              </w:rPr>
              <w:t>英</w:t>
            </w:r>
            <w:r w:rsidRPr="00A7274D">
              <w:rPr>
                <w:rFonts w:hint="eastAsia"/>
                <w:color w:val="000000" w:themeColor="text1"/>
                <w:sz w:val="20"/>
              </w:rPr>
              <w:t xml:space="preserve">    </w:t>
            </w:r>
            <w:r w:rsidRPr="00A7274D">
              <w:rPr>
                <w:rFonts w:hint="eastAsia"/>
                <w:color w:val="000000" w:themeColor="text1"/>
                <w:sz w:val="20"/>
              </w:rPr>
              <w:t>语</w:t>
            </w:r>
            <w:r w:rsidRPr="00A7274D">
              <w:rPr>
                <w:rFonts w:hint="eastAsia"/>
                <w:color w:val="000000" w:themeColor="text1"/>
                <w:sz w:val="20"/>
              </w:rPr>
              <w:t>：</w:t>
            </w:r>
            <w:r w:rsidRPr="00A7274D">
              <w:rPr>
                <w:rFonts w:hint="eastAsia"/>
                <w:color w:val="000000" w:themeColor="text1"/>
                <w:sz w:val="20"/>
              </w:rPr>
              <w:t>四级</w:t>
            </w:r>
            <w:r w:rsidRPr="00A7274D">
              <w:rPr>
                <w:rFonts w:hint="eastAsia"/>
                <w:color w:val="000000" w:themeColor="text1"/>
                <w:sz w:val="20"/>
              </w:rPr>
              <w:tab/>
            </w:r>
          </w:p>
          <w:p w:rsidR="006A3419" w:rsidRPr="00A7274D" w:rsidRDefault="006A3419">
            <w:pPr>
              <w:spacing w:line="360" w:lineRule="auto"/>
              <w:rPr>
                <w:color w:val="000000" w:themeColor="text1"/>
                <w:sz w:val="20"/>
              </w:rPr>
            </w:pPr>
          </w:p>
        </w:tc>
      </w:tr>
      <w:tr w:rsidR="006A3419" w:rsidRPr="00A7274D">
        <w:trPr>
          <w:trHeight w:val="372"/>
        </w:trPr>
        <w:tc>
          <w:tcPr>
            <w:tcW w:w="10155" w:type="dxa"/>
            <w:gridSpan w:val="2"/>
            <w:tcBorders>
              <w:left w:val="single" w:sz="18" w:space="0" w:color="99CCFF"/>
              <w:right w:val="single" w:sz="18" w:space="0" w:color="99CCFF"/>
            </w:tcBorders>
            <w:shd w:val="clear" w:color="auto" w:fill="99CCFF"/>
          </w:tcPr>
          <w:p w:rsidR="006A3419" w:rsidRPr="00A7274D" w:rsidRDefault="00C2187A">
            <w:pPr>
              <w:spacing w:line="288" w:lineRule="auto"/>
              <w:jc w:val="left"/>
              <w:rPr>
                <w:color w:val="000000" w:themeColor="text1"/>
                <w:sz w:val="20"/>
              </w:rPr>
            </w:pPr>
            <w:r w:rsidRPr="00A7274D">
              <w:rPr>
                <w:rFonts w:hint="eastAsia"/>
                <w:b/>
                <w:bCs/>
                <w:color w:val="000000" w:themeColor="text1"/>
                <w:sz w:val="20"/>
              </w:rPr>
              <w:t>求职意向</w:t>
            </w:r>
          </w:p>
        </w:tc>
      </w:tr>
      <w:tr w:rsidR="006A3419" w:rsidRPr="00A7274D">
        <w:trPr>
          <w:trHeight w:val="372"/>
        </w:trPr>
        <w:tc>
          <w:tcPr>
            <w:tcW w:w="4599" w:type="dxa"/>
            <w:tcBorders>
              <w:left w:val="single" w:sz="18" w:space="0" w:color="99CCFF"/>
            </w:tcBorders>
          </w:tcPr>
          <w:p w:rsidR="006A3419" w:rsidRPr="00A7274D" w:rsidRDefault="00C2187A">
            <w:pPr>
              <w:spacing w:line="360" w:lineRule="auto"/>
              <w:jc w:val="left"/>
              <w:rPr>
                <w:color w:val="000000" w:themeColor="text1"/>
                <w:sz w:val="20"/>
              </w:rPr>
            </w:pPr>
            <w:r w:rsidRPr="00A7274D">
              <w:rPr>
                <w:rFonts w:hint="eastAsia"/>
                <w:color w:val="000000" w:themeColor="text1"/>
                <w:sz w:val="20"/>
              </w:rPr>
              <w:t>求职意向</w:t>
            </w:r>
            <w:r w:rsidRPr="00A7274D">
              <w:rPr>
                <w:rFonts w:hint="eastAsia"/>
                <w:color w:val="000000" w:themeColor="text1"/>
                <w:sz w:val="20"/>
              </w:rPr>
              <w:t>：</w:t>
            </w:r>
            <w:r w:rsidRPr="00A7274D">
              <w:rPr>
                <w:rFonts w:hint="eastAsia"/>
                <w:color w:val="000000" w:themeColor="text1"/>
                <w:sz w:val="20"/>
              </w:rPr>
              <w:t>JavaEE</w:t>
            </w:r>
            <w:r w:rsidRPr="00A7274D">
              <w:rPr>
                <w:rFonts w:hint="eastAsia"/>
                <w:color w:val="000000" w:themeColor="text1"/>
                <w:sz w:val="20"/>
              </w:rPr>
              <w:t>开发工程师</w:t>
            </w:r>
          </w:p>
          <w:p w:rsidR="006A3419" w:rsidRPr="00A7274D" w:rsidRDefault="00C2187A">
            <w:pPr>
              <w:spacing w:line="360" w:lineRule="auto"/>
              <w:jc w:val="left"/>
              <w:rPr>
                <w:rFonts w:hint="eastAsia"/>
                <w:color w:val="000000" w:themeColor="text1"/>
                <w:sz w:val="20"/>
              </w:rPr>
            </w:pPr>
            <w:r w:rsidRPr="00A7274D">
              <w:rPr>
                <w:rFonts w:hint="eastAsia"/>
                <w:color w:val="000000" w:themeColor="text1"/>
                <w:sz w:val="20"/>
              </w:rPr>
              <w:t>目标地点：北京</w:t>
            </w:r>
          </w:p>
        </w:tc>
        <w:tc>
          <w:tcPr>
            <w:tcW w:w="5556" w:type="dxa"/>
            <w:tcBorders>
              <w:right w:val="single" w:sz="18" w:space="0" w:color="99CCFF"/>
            </w:tcBorders>
          </w:tcPr>
          <w:p w:rsidR="006A3419" w:rsidRPr="00A7274D" w:rsidRDefault="00C2187A">
            <w:pPr>
              <w:spacing w:line="360" w:lineRule="auto"/>
              <w:jc w:val="left"/>
              <w:rPr>
                <w:color w:val="000000" w:themeColor="text1"/>
                <w:sz w:val="20"/>
              </w:rPr>
            </w:pPr>
            <w:r w:rsidRPr="00A7274D">
              <w:rPr>
                <w:rFonts w:hint="eastAsia"/>
                <w:color w:val="000000" w:themeColor="text1"/>
                <w:sz w:val="20"/>
              </w:rPr>
              <w:t>工作性质：全职</w:t>
            </w:r>
          </w:p>
          <w:p w:rsidR="006A3419" w:rsidRPr="00A7274D" w:rsidRDefault="00C2187A">
            <w:pPr>
              <w:spacing w:line="360" w:lineRule="auto"/>
              <w:jc w:val="left"/>
              <w:rPr>
                <w:rFonts w:hint="eastAsia"/>
                <w:color w:val="000000" w:themeColor="text1"/>
                <w:sz w:val="20"/>
              </w:rPr>
            </w:pPr>
            <w:r w:rsidRPr="00A7274D">
              <w:rPr>
                <w:rFonts w:hint="eastAsia"/>
                <w:color w:val="000000" w:themeColor="text1"/>
                <w:sz w:val="20"/>
              </w:rPr>
              <w:t>期望薪资：面议</w:t>
            </w:r>
          </w:p>
        </w:tc>
      </w:tr>
      <w:tr w:rsidR="006A3419" w:rsidRPr="00A7274D">
        <w:trPr>
          <w:trHeight w:val="372"/>
        </w:trPr>
        <w:tc>
          <w:tcPr>
            <w:tcW w:w="10155" w:type="dxa"/>
            <w:gridSpan w:val="2"/>
            <w:tcBorders>
              <w:left w:val="single" w:sz="18" w:space="0" w:color="99CCFF"/>
              <w:right w:val="single" w:sz="18" w:space="0" w:color="99CCFF"/>
            </w:tcBorders>
            <w:shd w:val="clear" w:color="auto" w:fill="99CCFF"/>
          </w:tcPr>
          <w:p w:rsidR="006A3419" w:rsidRPr="00A7274D" w:rsidRDefault="00C2187A">
            <w:pPr>
              <w:spacing w:line="288" w:lineRule="auto"/>
              <w:jc w:val="left"/>
              <w:rPr>
                <w:color w:val="000000" w:themeColor="text1"/>
                <w:sz w:val="20"/>
              </w:rPr>
            </w:pPr>
            <w:r w:rsidRPr="00A7274D">
              <w:rPr>
                <w:rFonts w:hint="eastAsia"/>
                <w:b/>
                <w:bCs/>
                <w:color w:val="000000" w:themeColor="text1"/>
                <w:sz w:val="20"/>
              </w:rPr>
              <w:t>开发技能描述</w:t>
            </w:r>
          </w:p>
        </w:tc>
      </w:tr>
      <w:tr w:rsidR="006A3419" w:rsidRPr="00A7274D">
        <w:trPr>
          <w:trHeight w:val="5201"/>
        </w:trPr>
        <w:tc>
          <w:tcPr>
            <w:tcW w:w="10155" w:type="dxa"/>
            <w:gridSpan w:val="2"/>
            <w:tcBorders>
              <w:left w:val="single" w:sz="18" w:space="0" w:color="99CCFF"/>
              <w:right w:val="single" w:sz="18" w:space="0" w:color="99CCFF"/>
            </w:tcBorders>
          </w:tcPr>
          <w:p w:rsidR="00AA6C06" w:rsidRPr="00A7274D" w:rsidRDefault="00AA6C06" w:rsidP="00AA6C06">
            <w:pPr>
              <w:numPr>
                <w:ilvl w:val="0"/>
                <w:numId w:val="1"/>
              </w:numPr>
              <w:spacing w:line="360" w:lineRule="auto"/>
              <w:jc w:val="left"/>
              <w:rPr>
                <w:color w:val="000000" w:themeColor="text1"/>
                <w:sz w:val="20"/>
              </w:rPr>
            </w:pPr>
            <w:bookmarkStart w:id="0" w:name="OLE_LINK39"/>
            <w:bookmarkStart w:id="1" w:name="OLE_LINK5"/>
            <w:bookmarkStart w:id="2" w:name="OLE_LINK38"/>
            <w:r w:rsidRPr="00A7274D">
              <w:rPr>
                <w:rFonts w:hint="eastAsia"/>
                <w:color w:val="000000" w:themeColor="text1"/>
                <w:sz w:val="20"/>
              </w:rPr>
              <w:t>熟练使用</w:t>
            </w:r>
            <w:r w:rsidRPr="00A7274D">
              <w:rPr>
                <w:rFonts w:hint="eastAsia"/>
                <w:color w:val="000000" w:themeColor="text1"/>
                <w:sz w:val="20"/>
              </w:rPr>
              <w:t>SpringMVC</w:t>
            </w:r>
            <w:r w:rsidRPr="00A7274D">
              <w:rPr>
                <w:rFonts w:hint="eastAsia"/>
                <w:color w:val="000000" w:themeColor="text1"/>
                <w:sz w:val="20"/>
              </w:rPr>
              <w:t>、</w:t>
            </w:r>
            <w:r w:rsidRPr="00A7274D">
              <w:rPr>
                <w:rFonts w:hint="eastAsia"/>
                <w:color w:val="000000" w:themeColor="text1"/>
                <w:sz w:val="20"/>
              </w:rPr>
              <w:t>Spring</w:t>
            </w:r>
            <w:r w:rsidRPr="00A7274D">
              <w:rPr>
                <w:rFonts w:hint="eastAsia"/>
                <w:color w:val="000000" w:themeColor="text1"/>
                <w:sz w:val="20"/>
              </w:rPr>
              <w:t>、</w:t>
            </w:r>
            <w:r w:rsidRPr="00A7274D">
              <w:rPr>
                <w:rFonts w:hint="eastAsia"/>
                <w:color w:val="000000" w:themeColor="text1"/>
                <w:sz w:val="20"/>
              </w:rPr>
              <w:t>Mybatis</w:t>
            </w:r>
            <w:r w:rsidRPr="00A7274D">
              <w:rPr>
                <w:rFonts w:hint="eastAsia"/>
                <w:color w:val="000000" w:themeColor="text1"/>
                <w:sz w:val="20"/>
              </w:rPr>
              <w:t>并了解原理。</w:t>
            </w:r>
            <w:bookmarkStart w:id="3" w:name="OLE_LINK3"/>
            <w:bookmarkStart w:id="4" w:name="OLE_LINK24"/>
            <w:bookmarkStart w:id="5" w:name="OLE_LINK13"/>
          </w:p>
          <w:p w:rsidR="00FC7C8F" w:rsidRPr="00A7274D" w:rsidRDefault="00FC7C8F" w:rsidP="00FC7C8F">
            <w:pPr>
              <w:numPr>
                <w:ilvl w:val="0"/>
                <w:numId w:val="1"/>
              </w:numPr>
              <w:spacing w:line="360" w:lineRule="auto"/>
              <w:jc w:val="left"/>
              <w:rPr>
                <w:color w:val="000000" w:themeColor="text1"/>
                <w:sz w:val="20"/>
              </w:rPr>
            </w:pPr>
            <w:bookmarkStart w:id="6" w:name="OLE_LINK1"/>
            <w:r w:rsidRPr="00A7274D">
              <w:rPr>
                <w:rFonts w:hint="eastAsia"/>
                <w:color w:val="000000" w:themeColor="text1"/>
                <w:sz w:val="20"/>
              </w:rPr>
              <w:t>熟悉</w:t>
            </w:r>
            <w:r w:rsidRPr="00A7274D">
              <w:rPr>
                <w:rFonts w:hint="eastAsia"/>
                <w:color w:val="000000" w:themeColor="text1"/>
                <w:sz w:val="20"/>
              </w:rPr>
              <w:t>Axis2/CXF</w:t>
            </w:r>
            <w:r w:rsidRPr="00A7274D">
              <w:rPr>
                <w:rFonts w:hint="eastAsia"/>
                <w:color w:val="000000" w:themeColor="text1"/>
                <w:sz w:val="20"/>
              </w:rPr>
              <w:t>框架，能够熟练开发</w:t>
            </w:r>
            <w:bookmarkStart w:id="7" w:name="OLE_LINK17"/>
            <w:r w:rsidRPr="00A7274D">
              <w:rPr>
                <w:rFonts w:hint="eastAsia"/>
                <w:color w:val="000000" w:themeColor="text1"/>
                <w:sz w:val="20"/>
              </w:rPr>
              <w:t>RESTful</w:t>
            </w:r>
            <w:r w:rsidRPr="00A7274D">
              <w:rPr>
                <w:rFonts w:hint="eastAsia"/>
                <w:color w:val="000000" w:themeColor="text1"/>
                <w:sz w:val="20"/>
              </w:rPr>
              <w:t>和</w:t>
            </w:r>
            <w:r w:rsidRPr="00A7274D">
              <w:rPr>
                <w:rFonts w:hint="eastAsia"/>
                <w:color w:val="000000" w:themeColor="text1"/>
                <w:sz w:val="20"/>
              </w:rPr>
              <w:t>SOAP</w:t>
            </w:r>
            <w:bookmarkEnd w:id="7"/>
            <w:r w:rsidR="00232B1A" w:rsidRPr="00A7274D">
              <w:rPr>
                <w:rFonts w:hint="eastAsia"/>
                <w:color w:val="000000" w:themeColor="text1"/>
                <w:sz w:val="20"/>
              </w:rPr>
              <w:t>协议</w:t>
            </w:r>
            <w:r w:rsidR="00232B1A" w:rsidRPr="00A7274D">
              <w:rPr>
                <w:color w:val="000000" w:themeColor="text1"/>
                <w:sz w:val="20"/>
              </w:rPr>
              <w:t>的接口</w:t>
            </w:r>
            <w:r w:rsidRPr="00A7274D">
              <w:rPr>
                <w:rFonts w:hint="eastAsia"/>
                <w:color w:val="000000" w:themeColor="text1"/>
                <w:sz w:val="20"/>
              </w:rPr>
              <w:t>；</w:t>
            </w:r>
          </w:p>
          <w:p w:rsidR="00AA6C06" w:rsidRPr="00A7274D" w:rsidRDefault="00AA6C06" w:rsidP="00AA6C06">
            <w:pPr>
              <w:numPr>
                <w:ilvl w:val="0"/>
                <w:numId w:val="1"/>
              </w:numPr>
              <w:spacing w:line="360" w:lineRule="auto"/>
              <w:jc w:val="left"/>
              <w:rPr>
                <w:color w:val="000000" w:themeColor="text1"/>
                <w:sz w:val="20"/>
              </w:rPr>
            </w:pPr>
            <w:bookmarkStart w:id="8" w:name="OLE_LINK25"/>
            <w:bookmarkEnd w:id="3"/>
            <w:bookmarkEnd w:id="4"/>
            <w:bookmarkEnd w:id="6"/>
            <w:r w:rsidRPr="00A7274D">
              <w:rPr>
                <w:rFonts w:hint="eastAsia"/>
                <w:color w:val="000000" w:themeColor="text1"/>
                <w:sz w:val="20"/>
              </w:rPr>
              <w:t>熟练使用</w:t>
            </w:r>
            <w:bookmarkStart w:id="9" w:name="OLE_LINK15"/>
            <w:r w:rsidRPr="00A7274D">
              <w:rPr>
                <w:rFonts w:hint="eastAsia"/>
                <w:color w:val="000000" w:themeColor="text1"/>
                <w:sz w:val="20"/>
              </w:rPr>
              <w:t>Git &amp; GitHub</w:t>
            </w:r>
            <w:r w:rsidRPr="00A7274D">
              <w:rPr>
                <w:rFonts w:hint="eastAsia"/>
                <w:color w:val="000000" w:themeColor="text1"/>
                <w:sz w:val="20"/>
              </w:rPr>
              <w:t>、</w:t>
            </w:r>
            <w:r w:rsidRPr="00A7274D">
              <w:rPr>
                <w:rFonts w:hint="eastAsia"/>
                <w:color w:val="000000" w:themeColor="text1"/>
                <w:sz w:val="20"/>
              </w:rPr>
              <w:t>SVN</w:t>
            </w:r>
            <w:r w:rsidRPr="00A7274D">
              <w:rPr>
                <w:rFonts w:hint="eastAsia"/>
                <w:color w:val="000000" w:themeColor="text1"/>
                <w:sz w:val="20"/>
              </w:rPr>
              <w:t>、</w:t>
            </w:r>
            <w:r w:rsidRPr="00A7274D">
              <w:rPr>
                <w:rFonts w:hint="eastAsia"/>
                <w:color w:val="000000" w:themeColor="text1"/>
                <w:sz w:val="20"/>
              </w:rPr>
              <w:t>Maven</w:t>
            </w:r>
            <w:bookmarkEnd w:id="9"/>
            <w:r w:rsidRPr="00A7274D">
              <w:rPr>
                <w:rFonts w:hint="eastAsia"/>
                <w:color w:val="000000" w:themeColor="text1"/>
                <w:sz w:val="20"/>
              </w:rPr>
              <w:t>等项目版本管理及构建工具</w:t>
            </w:r>
            <w:bookmarkEnd w:id="5"/>
            <w:bookmarkEnd w:id="8"/>
            <w:r w:rsidRPr="00A7274D">
              <w:rPr>
                <w:rFonts w:hint="eastAsia"/>
                <w:color w:val="000000" w:themeColor="text1"/>
                <w:sz w:val="20"/>
              </w:rPr>
              <w:t>；</w:t>
            </w:r>
          </w:p>
          <w:p w:rsidR="00AA6C06" w:rsidRPr="00A7274D" w:rsidRDefault="00AA6C06" w:rsidP="00AA6C06">
            <w:pPr>
              <w:numPr>
                <w:ilvl w:val="0"/>
                <w:numId w:val="1"/>
              </w:numPr>
              <w:spacing w:line="360" w:lineRule="auto"/>
              <w:jc w:val="left"/>
              <w:rPr>
                <w:color w:val="000000" w:themeColor="text1"/>
                <w:sz w:val="20"/>
              </w:rPr>
            </w:pPr>
            <w:r w:rsidRPr="00A7274D">
              <w:rPr>
                <w:rFonts w:hint="eastAsia"/>
                <w:color w:val="000000" w:themeColor="text1"/>
                <w:sz w:val="20"/>
              </w:rPr>
              <w:t>了解</w:t>
            </w:r>
            <w:r w:rsidRPr="00A7274D">
              <w:rPr>
                <w:rFonts w:hint="eastAsia"/>
                <w:color w:val="000000" w:themeColor="text1"/>
                <w:sz w:val="20"/>
              </w:rPr>
              <w:t>NoSql</w:t>
            </w:r>
            <w:r w:rsidRPr="00A7274D">
              <w:rPr>
                <w:rFonts w:hint="eastAsia"/>
                <w:color w:val="000000" w:themeColor="text1"/>
                <w:sz w:val="20"/>
              </w:rPr>
              <w:t>数据库，</w:t>
            </w:r>
            <w:bookmarkStart w:id="10" w:name="OLE_LINK16"/>
            <w:r w:rsidRPr="00A7274D">
              <w:rPr>
                <w:rFonts w:hint="eastAsia"/>
                <w:color w:val="000000" w:themeColor="text1"/>
                <w:sz w:val="20"/>
              </w:rPr>
              <w:t>熟悉</w:t>
            </w:r>
            <w:r w:rsidRPr="00A7274D">
              <w:rPr>
                <w:rFonts w:hint="eastAsia"/>
                <w:color w:val="000000" w:themeColor="text1"/>
                <w:sz w:val="20"/>
              </w:rPr>
              <w:t>Redis</w:t>
            </w:r>
            <w:bookmarkEnd w:id="10"/>
            <w:r w:rsidRPr="00A7274D">
              <w:rPr>
                <w:rFonts w:hint="eastAsia"/>
                <w:color w:val="000000" w:themeColor="text1"/>
                <w:sz w:val="20"/>
              </w:rPr>
              <w:t>，对于</w:t>
            </w:r>
            <w:r w:rsidRPr="00A7274D">
              <w:rPr>
                <w:rFonts w:hint="eastAsia"/>
                <w:color w:val="000000" w:themeColor="text1"/>
                <w:sz w:val="20"/>
              </w:rPr>
              <w:t>Redis</w:t>
            </w:r>
            <w:r w:rsidRPr="00A7274D">
              <w:rPr>
                <w:rFonts w:hint="eastAsia"/>
                <w:color w:val="000000" w:themeColor="text1"/>
                <w:sz w:val="20"/>
              </w:rPr>
              <w:t>的五大数据结构常用操作命令、</w:t>
            </w:r>
            <w:r w:rsidRPr="00A7274D">
              <w:rPr>
                <w:rFonts w:hint="eastAsia"/>
                <w:color w:val="000000" w:themeColor="text1"/>
                <w:sz w:val="20"/>
              </w:rPr>
              <w:t>Redis</w:t>
            </w:r>
            <w:r w:rsidRPr="00A7274D">
              <w:rPr>
                <w:rFonts w:hint="eastAsia"/>
                <w:color w:val="000000" w:themeColor="text1"/>
                <w:sz w:val="20"/>
              </w:rPr>
              <w:t>持久化恢复、事务控制、</w:t>
            </w:r>
            <w:r w:rsidRPr="00A7274D">
              <w:rPr>
                <w:rFonts w:hint="eastAsia"/>
                <w:color w:val="000000" w:themeColor="text1"/>
                <w:sz w:val="20"/>
              </w:rPr>
              <w:t>master/slave</w:t>
            </w:r>
            <w:r w:rsidRPr="00A7274D">
              <w:rPr>
                <w:rFonts w:hint="eastAsia"/>
                <w:color w:val="000000" w:themeColor="text1"/>
                <w:sz w:val="20"/>
              </w:rPr>
              <w:t>复制和客户端</w:t>
            </w:r>
            <w:r w:rsidRPr="00A7274D">
              <w:rPr>
                <w:rFonts w:hint="eastAsia"/>
                <w:color w:val="000000" w:themeColor="text1"/>
                <w:sz w:val="20"/>
              </w:rPr>
              <w:t>Jedis</w:t>
            </w:r>
            <w:r w:rsidRPr="00A7274D">
              <w:rPr>
                <w:rFonts w:hint="eastAsia"/>
                <w:color w:val="000000" w:themeColor="text1"/>
                <w:sz w:val="20"/>
              </w:rPr>
              <w:t>等常用技术均有使用开发经验；</w:t>
            </w:r>
            <w:bookmarkEnd w:id="0"/>
          </w:p>
          <w:p w:rsidR="00FC7C8F" w:rsidRPr="00A7274D" w:rsidRDefault="00FC7C8F" w:rsidP="00FC7C8F">
            <w:pPr>
              <w:numPr>
                <w:ilvl w:val="0"/>
                <w:numId w:val="1"/>
              </w:numPr>
              <w:spacing w:line="360" w:lineRule="auto"/>
              <w:jc w:val="left"/>
              <w:rPr>
                <w:color w:val="000000" w:themeColor="text1"/>
                <w:sz w:val="20"/>
              </w:rPr>
            </w:pPr>
            <w:r w:rsidRPr="00A7274D">
              <w:rPr>
                <w:rFonts w:hint="eastAsia"/>
                <w:color w:val="000000" w:themeColor="text1"/>
                <w:sz w:val="20"/>
              </w:rPr>
              <w:t>熟练掌握</w:t>
            </w:r>
            <w:r w:rsidRPr="00A7274D">
              <w:rPr>
                <w:rFonts w:hint="eastAsia"/>
                <w:color w:val="000000" w:themeColor="text1"/>
                <w:sz w:val="20"/>
              </w:rPr>
              <w:t>MySQL</w:t>
            </w:r>
            <w:r w:rsidRPr="00A7274D">
              <w:rPr>
                <w:rFonts w:hint="eastAsia"/>
                <w:color w:val="000000" w:themeColor="text1"/>
                <w:sz w:val="20"/>
              </w:rPr>
              <w:t>日常</w:t>
            </w:r>
            <w:r w:rsidRPr="00A7274D">
              <w:rPr>
                <w:rFonts w:hint="eastAsia"/>
                <w:color w:val="000000" w:themeColor="text1"/>
                <w:sz w:val="20"/>
              </w:rPr>
              <w:t>DML/DDL/DQL</w:t>
            </w:r>
            <w:r w:rsidR="00076D42" w:rsidRPr="00A7274D">
              <w:rPr>
                <w:rFonts w:hint="eastAsia"/>
                <w:color w:val="000000" w:themeColor="text1"/>
                <w:sz w:val="20"/>
              </w:rPr>
              <w:t>操作</w:t>
            </w:r>
            <w:r w:rsidRPr="00A7274D">
              <w:rPr>
                <w:rFonts w:hint="eastAsia"/>
                <w:color w:val="000000" w:themeColor="text1"/>
                <w:sz w:val="20"/>
              </w:rPr>
              <w:t>，熟悉</w:t>
            </w:r>
            <w:r w:rsidRPr="00A7274D">
              <w:rPr>
                <w:rFonts w:hint="eastAsia"/>
                <w:color w:val="000000" w:themeColor="text1"/>
                <w:sz w:val="20"/>
              </w:rPr>
              <w:t>mysql</w:t>
            </w:r>
            <w:r w:rsidRPr="00A7274D">
              <w:rPr>
                <w:rFonts w:hint="eastAsia"/>
                <w:color w:val="000000" w:themeColor="text1"/>
                <w:sz w:val="20"/>
              </w:rPr>
              <w:t>锁机制，理解</w:t>
            </w:r>
            <w:r w:rsidRPr="00A7274D">
              <w:rPr>
                <w:rFonts w:hint="eastAsia"/>
                <w:color w:val="000000" w:themeColor="text1"/>
                <w:sz w:val="20"/>
              </w:rPr>
              <w:t>my.cnf</w:t>
            </w:r>
            <w:r w:rsidRPr="00A7274D">
              <w:rPr>
                <w:rFonts w:hint="eastAsia"/>
                <w:color w:val="000000" w:themeColor="text1"/>
                <w:sz w:val="20"/>
              </w:rPr>
              <w:t>各参数</w:t>
            </w:r>
            <w:r w:rsidRPr="00A7274D">
              <w:rPr>
                <w:rFonts w:hint="eastAsia"/>
                <w:color w:val="000000" w:themeColor="text1"/>
                <w:sz w:val="20"/>
              </w:rPr>
              <w:t>,</w:t>
            </w:r>
            <w:bookmarkStart w:id="11" w:name="OLE_LINK14"/>
            <w:r w:rsidRPr="00A7274D">
              <w:rPr>
                <w:rFonts w:hint="eastAsia"/>
                <w:color w:val="000000" w:themeColor="text1"/>
                <w:sz w:val="20"/>
              </w:rPr>
              <w:t>熟练掌握</w:t>
            </w:r>
            <w:r w:rsidRPr="00A7274D">
              <w:rPr>
                <w:rFonts w:hint="eastAsia"/>
                <w:color w:val="000000" w:themeColor="text1"/>
                <w:sz w:val="20"/>
              </w:rPr>
              <w:t>explain</w:t>
            </w:r>
            <w:r w:rsidRPr="00A7274D">
              <w:rPr>
                <w:rFonts w:hint="eastAsia"/>
                <w:color w:val="000000" w:themeColor="text1"/>
                <w:sz w:val="20"/>
              </w:rPr>
              <w:t>、</w:t>
            </w:r>
            <w:r w:rsidRPr="00A7274D">
              <w:rPr>
                <w:rFonts w:hint="eastAsia"/>
                <w:color w:val="000000" w:themeColor="text1"/>
                <w:sz w:val="20"/>
              </w:rPr>
              <w:t>show profile</w:t>
            </w:r>
            <w:r w:rsidRPr="00A7274D">
              <w:rPr>
                <w:rFonts w:hint="eastAsia"/>
                <w:color w:val="000000" w:themeColor="text1"/>
                <w:sz w:val="20"/>
              </w:rPr>
              <w:t>等日常</w:t>
            </w:r>
            <w:r w:rsidRPr="00A7274D">
              <w:rPr>
                <w:rFonts w:hint="eastAsia"/>
                <w:color w:val="000000" w:themeColor="text1"/>
                <w:sz w:val="20"/>
              </w:rPr>
              <w:t>SQL</w:t>
            </w:r>
            <w:r w:rsidRPr="00A7274D">
              <w:rPr>
                <w:rFonts w:hint="eastAsia"/>
                <w:color w:val="000000" w:themeColor="text1"/>
                <w:sz w:val="20"/>
              </w:rPr>
              <w:t>诊断和性能分析策略</w:t>
            </w:r>
            <w:bookmarkEnd w:id="11"/>
            <w:r w:rsidRPr="00A7274D">
              <w:rPr>
                <w:rFonts w:hint="eastAsia"/>
                <w:color w:val="000000" w:themeColor="text1"/>
                <w:sz w:val="20"/>
              </w:rPr>
              <w:t>。</w:t>
            </w:r>
          </w:p>
          <w:p w:rsidR="00AA6C06" w:rsidRPr="00A7274D" w:rsidRDefault="00AA6C06" w:rsidP="00AA6C06">
            <w:pPr>
              <w:numPr>
                <w:ilvl w:val="0"/>
                <w:numId w:val="1"/>
              </w:numPr>
              <w:spacing w:line="360" w:lineRule="auto"/>
              <w:jc w:val="left"/>
              <w:rPr>
                <w:color w:val="000000" w:themeColor="text1"/>
                <w:sz w:val="20"/>
              </w:rPr>
            </w:pPr>
            <w:r w:rsidRPr="00A7274D">
              <w:rPr>
                <w:rFonts w:hint="eastAsia"/>
                <w:color w:val="000000" w:themeColor="text1"/>
                <w:sz w:val="20"/>
              </w:rPr>
              <w:t>熟悉</w:t>
            </w:r>
            <w:bookmarkStart w:id="12" w:name="OLE_LINK18"/>
            <w:r w:rsidRPr="00A7274D">
              <w:rPr>
                <w:rFonts w:hint="eastAsia"/>
                <w:color w:val="000000" w:themeColor="text1"/>
                <w:sz w:val="20"/>
              </w:rPr>
              <w:t>Linux</w:t>
            </w:r>
            <w:r w:rsidRPr="00A7274D">
              <w:rPr>
                <w:rFonts w:hint="eastAsia"/>
                <w:color w:val="000000" w:themeColor="text1"/>
                <w:sz w:val="20"/>
              </w:rPr>
              <w:t>常用命令及服务配置</w:t>
            </w:r>
            <w:bookmarkEnd w:id="12"/>
            <w:r w:rsidRPr="00A7274D">
              <w:rPr>
                <w:rFonts w:hint="eastAsia"/>
                <w:color w:val="000000" w:themeColor="text1"/>
                <w:sz w:val="20"/>
              </w:rPr>
              <w:t>，具备在</w:t>
            </w:r>
            <w:r w:rsidRPr="00A7274D">
              <w:rPr>
                <w:rFonts w:hint="eastAsia"/>
                <w:color w:val="000000" w:themeColor="text1"/>
                <w:sz w:val="20"/>
              </w:rPr>
              <w:t>Linux</w:t>
            </w:r>
            <w:r w:rsidRPr="00A7274D">
              <w:rPr>
                <w:rFonts w:hint="eastAsia"/>
                <w:color w:val="000000" w:themeColor="text1"/>
                <w:sz w:val="20"/>
              </w:rPr>
              <w:t>下开发和调试的能力；</w:t>
            </w:r>
          </w:p>
          <w:p w:rsidR="00AA6C06" w:rsidRPr="00A7274D" w:rsidRDefault="00AA6C06" w:rsidP="00AA6C06">
            <w:pPr>
              <w:numPr>
                <w:ilvl w:val="0"/>
                <w:numId w:val="1"/>
              </w:numPr>
              <w:spacing w:line="360" w:lineRule="auto"/>
              <w:jc w:val="left"/>
              <w:rPr>
                <w:color w:val="000000" w:themeColor="text1"/>
                <w:sz w:val="20"/>
              </w:rPr>
            </w:pPr>
            <w:bookmarkStart w:id="13" w:name="OLE_LINK26"/>
            <w:r w:rsidRPr="00A7274D">
              <w:rPr>
                <w:rFonts w:hint="eastAsia"/>
                <w:color w:val="000000" w:themeColor="text1"/>
                <w:sz w:val="20"/>
              </w:rPr>
              <w:t>熟悉</w:t>
            </w:r>
            <w:r w:rsidRPr="00A7274D">
              <w:rPr>
                <w:rFonts w:hint="eastAsia"/>
                <w:color w:val="000000" w:themeColor="text1"/>
                <w:sz w:val="20"/>
              </w:rPr>
              <w:t>JavaScript</w:t>
            </w:r>
            <w:r w:rsidRPr="00A7274D">
              <w:rPr>
                <w:rFonts w:hint="eastAsia"/>
                <w:color w:val="000000" w:themeColor="text1"/>
                <w:sz w:val="20"/>
              </w:rPr>
              <w:t>、</w:t>
            </w:r>
            <w:r w:rsidRPr="00A7274D">
              <w:rPr>
                <w:rFonts w:hint="eastAsia"/>
                <w:color w:val="000000" w:themeColor="text1"/>
                <w:sz w:val="20"/>
              </w:rPr>
              <w:t>Ajax</w:t>
            </w:r>
            <w:r w:rsidRPr="00A7274D">
              <w:rPr>
                <w:rFonts w:hint="eastAsia"/>
                <w:color w:val="000000" w:themeColor="text1"/>
                <w:sz w:val="20"/>
              </w:rPr>
              <w:t>、</w:t>
            </w:r>
            <w:r w:rsidRPr="00A7274D">
              <w:rPr>
                <w:rFonts w:hint="eastAsia"/>
                <w:color w:val="000000" w:themeColor="text1"/>
                <w:sz w:val="20"/>
              </w:rPr>
              <w:t>Jquery</w:t>
            </w:r>
            <w:r w:rsidRPr="00A7274D">
              <w:rPr>
                <w:rFonts w:hint="eastAsia"/>
                <w:color w:val="000000" w:themeColor="text1"/>
                <w:sz w:val="20"/>
              </w:rPr>
              <w:t>、</w:t>
            </w:r>
            <w:r w:rsidRPr="00A7274D">
              <w:rPr>
                <w:rFonts w:hint="eastAsia"/>
                <w:color w:val="000000" w:themeColor="text1"/>
                <w:sz w:val="20"/>
              </w:rPr>
              <w:t>EasyUI</w:t>
            </w:r>
            <w:r w:rsidRPr="00A7274D">
              <w:rPr>
                <w:rFonts w:hint="eastAsia"/>
                <w:color w:val="000000" w:themeColor="text1"/>
                <w:sz w:val="20"/>
              </w:rPr>
              <w:t>、</w:t>
            </w:r>
            <w:r w:rsidRPr="00A7274D">
              <w:rPr>
                <w:rFonts w:hint="eastAsia"/>
                <w:color w:val="000000" w:themeColor="text1"/>
                <w:sz w:val="20"/>
              </w:rPr>
              <w:t>ExtJS</w:t>
            </w:r>
            <w:r w:rsidRPr="00A7274D">
              <w:rPr>
                <w:rFonts w:hint="eastAsia"/>
                <w:color w:val="000000" w:themeColor="text1"/>
                <w:sz w:val="20"/>
              </w:rPr>
              <w:t>等前台开发技术</w:t>
            </w:r>
            <w:bookmarkStart w:id="14" w:name="OLE_LINK29"/>
            <w:bookmarkEnd w:id="1"/>
            <w:bookmarkEnd w:id="13"/>
            <w:r w:rsidRPr="00A7274D">
              <w:rPr>
                <w:rFonts w:hint="eastAsia"/>
                <w:color w:val="000000" w:themeColor="text1"/>
                <w:sz w:val="20"/>
              </w:rPr>
              <w:t>;</w:t>
            </w:r>
          </w:p>
          <w:p w:rsidR="00AA6C06" w:rsidRPr="00A7274D" w:rsidRDefault="00AA6C06" w:rsidP="00AA6C06">
            <w:pPr>
              <w:numPr>
                <w:ilvl w:val="0"/>
                <w:numId w:val="1"/>
              </w:numPr>
              <w:spacing w:line="360" w:lineRule="auto"/>
              <w:jc w:val="left"/>
              <w:rPr>
                <w:color w:val="000000" w:themeColor="text1"/>
                <w:sz w:val="20"/>
              </w:rPr>
            </w:pPr>
            <w:r w:rsidRPr="00A7274D">
              <w:rPr>
                <w:rFonts w:hint="eastAsia"/>
                <w:color w:val="000000" w:themeColor="text1"/>
                <w:sz w:val="20"/>
              </w:rPr>
              <w:t>了解</w:t>
            </w:r>
            <w:r w:rsidRPr="00A7274D">
              <w:rPr>
                <w:rFonts w:hint="eastAsia"/>
                <w:color w:val="000000" w:themeColor="text1"/>
                <w:sz w:val="20"/>
              </w:rPr>
              <w:t>Zookeeper</w:t>
            </w:r>
            <w:r w:rsidRPr="00A7274D">
              <w:rPr>
                <w:rFonts w:hint="eastAsia"/>
                <w:color w:val="000000" w:themeColor="text1"/>
                <w:sz w:val="20"/>
              </w:rPr>
              <w:t>分布式服务框架，理解其文件系统，和通知机制。</w:t>
            </w:r>
            <w:bookmarkEnd w:id="2"/>
          </w:p>
          <w:bookmarkEnd w:id="14"/>
          <w:p w:rsidR="006A3419" w:rsidRPr="00A7274D" w:rsidRDefault="006A3419">
            <w:pPr>
              <w:spacing w:line="360" w:lineRule="auto"/>
              <w:jc w:val="left"/>
              <w:rPr>
                <w:color w:val="000000" w:themeColor="text1"/>
                <w:sz w:val="20"/>
              </w:rPr>
            </w:pPr>
          </w:p>
        </w:tc>
      </w:tr>
      <w:tr w:rsidR="006A3419" w:rsidRPr="00A7274D">
        <w:trPr>
          <w:trHeight w:val="372"/>
        </w:trPr>
        <w:tc>
          <w:tcPr>
            <w:tcW w:w="10155" w:type="dxa"/>
            <w:gridSpan w:val="2"/>
            <w:tcBorders>
              <w:left w:val="single" w:sz="18" w:space="0" w:color="99CCFF"/>
              <w:right w:val="single" w:sz="18" w:space="0" w:color="99CCFF"/>
            </w:tcBorders>
            <w:shd w:val="clear" w:color="auto" w:fill="99CCFF"/>
          </w:tcPr>
          <w:p w:rsidR="006A3419" w:rsidRPr="00A7274D" w:rsidRDefault="00C2187A">
            <w:pPr>
              <w:spacing w:line="288" w:lineRule="auto"/>
              <w:jc w:val="left"/>
              <w:rPr>
                <w:color w:val="000000" w:themeColor="text1"/>
                <w:sz w:val="20"/>
              </w:rPr>
            </w:pPr>
            <w:r w:rsidRPr="00A7274D">
              <w:rPr>
                <w:rFonts w:hint="eastAsia"/>
                <w:b/>
                <w:bCs/>
                <w:color w:val="000000" w:themeColor="text1"/>
                <w:sz w:val="20"/>
              </w:rPr>
              <w:t>工作经历</w:t>
            </w:r>
          </w:p>
        </w:tc>
      </w:tr>
      <w:tr w:rsidR="006A3419" w:rsidRPr="00A7274D">
        <w:trPr>
          <w:trHeight w:val="372"/>
        </w:trPr>
        <w:tc>
          <w:tcPr>
            <w:tcW w:w="10155" w:type="dxa"/>
            <w:gridSpan w:val="2"/>
            <w:tcBorders>
              <w:left w:val="single" w:sz="18" w:space="0" w:color="99CCFF"/>
              <w:right w:val="single" w:sz="18" w:space="0" w:color="99CCFF"/>
            </w:tcBorders>
          </w:tcPr>
          <w:p w:rsidR="00633108" w:rsidRDefault="00633108">
            <w:pPr>
              <w:spacing w:line="360" w:lineRule="auto"/>
              <w:ind w:firstLineChars="100" w:firstLine="200"/>
              <w:jc w:val="left"/>
              <w:rPr>
                <w:color w:val="000000" w:themeColor="text1"/>
                <w:sz w:val="20"/>
              </w:rPr>
            </w:pPr>
          </w:p>
          <w:p w:rsidR="00633108" w:rsidRPr="00A7274D" w:rsidRDefault="00C2187A" w:rsidP="00633108">
            <w:pPr>
              <w:spacing w:line="360" w:lineRule="auto"/>
              <w:ind w:firstLineChars="100" w:firstLine="200"/>
              <w:jc w:val="left"/>
              <w:rPr>
                <w:rFonts w:hint="eastAsia"/>
                <w:color w:val="000000" w:themeColor="text1"/>
                <w:sz w:val="20"/>
              </w:rPr>
            </w:pPr>
            <w:r w:rsidRPr="00A7274D">
              <w:rPr>
                <w:rFonts w:hint="eastAsia"/>
                <w:color w:val="000000" w:themeColor="text1"/>
                <w:sz w:val="20"/>
              </w:rPr>
              <w:t>2015</w:t>
            </w:r>
            <w:r w:rsidRPr="00A7274D">
              <w:rPr>
                <w:rFonts w:hint="eastAsia"/>
                <w:color w:val="000000" w:themeColor="text1"/>
                <w:sz w:val="20"/>
              </w:rPr>
              <w:t>年</w:t>
            </w:r>
            <w:r w:rsidRPr="00A7274D">
              <w:rPr>
                <w:rFonts w:hint="eastAsia"/>
                <w:color w:val="000000" w:themeColor="text1"/>
                <w:sz w:val="20"/>
              </w:rPr>
              <w:t>7</w:t>
            </w:r>
            <w:r w:rsidRPr="00A7274D">
              <w:rPr>
                <w:rFonts w:hint="eastAsia"/>
                <w:color w:val="000000" w:themeColor="text1"/>
                <w:sz w:val="20"/>
              </w:rPr>
              <w:t>月——</w:t>
            </w:r>
            <w:r w:rsidRPr="00A7274D">
              <w:rPr>
                <w:rFonts w:hint="eastAsia"/>
                <w:color w:val="000000" w:themeColor="text1"/>
                <w:sz w:val="20"/>
              </w:rPr>
              <w:t>2017</w:t>
            </w:r>
            <w:r w:rsidRPr="00A7274D">
              <w:rPr>
                <w:rFonts w:hint="eastAsia"/>
                <w:color w:val="000000" w:themeColor="text1"/>
                <w:sz w:val="20"/>
              </w:rPr>
              <w:t>年</w:t>
            </w:r>
            <w:r w:rsidRPr="00A7274D">
              <w:rPr>
                <w:rFonts w:hint="eastAsia"/>
                <w:color w:val="000000" w:themeColor="text1"/>
                <w:sz w:val="20"/>
              </w:rPr>
              <w:t>8</w:t>
            </w:r>
            <w:r w:rsidRPr="00A7274D">
              <w:rPr>
                <w:rFonts w:hint="eastAsia"/>
                <w:color w:val="000000" w:themeColor="text1"/>
                <w:sz w:val="20"/>
              </w:rPr>
              <w:t>月</w:t>
            </w:r>
            <w:r w:rsidRPr="00A7274D">
              <w:rPr>
                <w:rFonts w:hint="eastAsia"/>
                <w:color w:val="000000" w:themeColor="text1"/>
                <w:sz w:val="20"/>
              </w:rPr>
              <w:t xml:space="preserve">  </w:t>
            </w:r>
            <w:bookmarkStart w:id="15" w:name="OLE_LINK8"/>
            <w:r w:rsidRPr="00A7274D">
              <w:rPr>
                <w:rFonts w:hint="eastAsia"/>
                <w:color w:val="000000" w:themeColor="text1"/>
                <w:sz w:val="20"/>
              </w:rPr>
              <w:t xml:space="preserve"> </w:t>
            </w:r>
            <w:bookmarkStart w:id="16" w:name="OLE_LINK6"/>
            <w:bookmarkEnd w:id="15"/>
            <w:r w:rsidRPr="00A7274D">
              <w:rPr>
                <w:rFonts w:hint="eastAsia"/>
                <w:color w:val="000000" w:themeColor="text1"/>
                <w:sz w:val="20"/>
              </w:rPr>
              <w:t>重庆誉存科技有限公司</w:t>
            </w:r>
            <w:bookmarkEnd w:id="16"/>
            <w:r w:rsidRPr="00A7274D">
              <w:rPr>
                <w:rFonts w:hint="eastAsia"/>
                <w:color w:val="000000" w:themeColor="text1"/>
                <w:sz w:val="20"/>
              </w:rPr>
              <w:t xml:space="preserve">        </w:t>
            </w:r>
            <w:bookmarkStart w:id="17" w:name="OLE_LINK43"/>
            <w:r w:rsidRPr="00A7274D">
              <w:rPr>
                <w:rFonts w:hint="eastAsia"/>
                <w:color w:val="000000" w:themeColor="text1"/>
                <w:sz w:val="20"/>
              </w:rPr>
              <w:t>Java</w:t>
            </w:r>
            <w:bookmarkEnd w:id="17"/>
            <w:r w:rsidRPr="00A7274D">
              <w:rPr>
                <w:rFonts w:hint="eastAsia"/>
                <w:color w:val="000000" w:themeColor="text1"/>
                <w:sz w:val="20"/>
              </w:rPr>
              <w:t>开发</w:t>
            </w:r>
          </w:p>
          <w:p w:rsidR="005176AD" w:rsidRPr="00A7274D" w:rsidRDefault="005176AD" w:rsidP="005176AD">
            <w:pPr>
              <w:spacing w:line="360" w:lineRule="auto"/>
              <w:ind w:firstLineChars="100" w:firstLine="200"/>
              <w:jc w:val="left"/>
              <w:rPr>
                <w:color w:val="000000" w:themeColor="text1"/>
                <w:sz w:val="20"/>
              </w:rPr>
            </w:pPr>
            <w:r w:rsidRPr="00A7274D">
              <w:rPr>
                <w:rFonts w:hint="eastAsia"/>
                <w:color w:val="000000" w:themeColor="text1"/>
                <w:sz w:val="20"/>
              </w:rPr>
              <w:t>2017</w:t>
            </w:r>
            <w:r w:rsidRPr="00A7274D">
              <w:rPr>
                <w:rFonts w:hint="eastAsia"/>
                <w:color w:val="000000" w:themeColor="text1"/>
                <w:sz w:val="20"/>
              </w:rPr>
              <w:t>年</w:t>
            </w:r>
            <w:r w:rsidRPr="00A7274D">
              <w:rPr>
                <w:rFonts w:hint="eastAsia"/>
                <w:color w:val="000000" w:themeColor="text1"/>
                <w:sz w:val="20"/>
              </w:rPr>
              <w:t>9</w:t>
            </w:r>
            <w:r w:rsidRPr="00A7274D">
              <w:rPr>
                <w:rFonts w:hint="eastAsia"/>
                <w:color w:val="000000" w:themeColor="text1"/>
                <w:sz w:val="20"/>
              </w:rPr>
              <w:t>月——</w:t>
            </w:r>
            <w:r w:rsidRPr="00A7274D">
              <w:rPr>
                <w:rFonts w:hint="eastAsia"/>
                <w:color w:val="000000" w:themeColor="text1"/>
                <w:sz w:val="20"/>
              </w:rPr>
              <w:t>2018</w:t>
            </w:r>
            <w:r w:rsidRPr="00A7274D">
              <w:rPr>
                <w:rFonts w:hint="eastAsia"/>
                <w:color w:val="000000" w:themeColor="text1"/>
                <w:sz w:val="20"/>
              </w:rPr>
              <w:t>年</w:t>
            </w:r>
            <w:r w:rsidRPr="00A7274D">
              <w:rPr>
                <w:rFonts w:hint="eastAsia"/>
                <w:color w:val="000000" w:themeColor="text1"/>
                <w:sz w:val="20"/>
              </w:rPr>
              <w:t>5</w:t>
            </w:r>
            <w:r w:rsidRPr="00A7274D">
              <w:rPr>
                <w:rFonts w:hint="eastAsia"/>
                <w:color w:val="000000" w:themeColor="text1"/>
                <w:sz w:val="20"/>
              </w:rPr>
              <w:t>月</w:t>
            </w:r>
            <w:r w:rsidR="00875AB0" w:rsidRPr="00A7274D">
              <w:rPr>
                <w:rFonts w:hint="eastAsia"/>
                <w:color w:val="000000" w:themeColor="text1"/>
                <w:sz w:val="20"/>
              </w:rPr>
              <w:t xml:space="preserve">   </w:t>
            </w:r>
            <w:r w:rsidRPr="00A7274D">
              <w:rPr>
                <w:rFonts w:hint="eastAsia"/>
                <w:color w:val="000000" w:themeColor="text1"/>
                <w:sz w:val="20"/>
              </w:rPr>
              <w:t>中软国际科技服务有限公司</w:t>
            </w:r>
            <w:r w:rsidR="00482446" w:rsidRPr="00A7274D">
              <w:rPr>
                <w:rFonts w:hint="eastAsia"/>
                <w:color w:val="000000" w:themeColor="text1"/>
                <w:sz w:val="20"/>
              </w:rPr>
              <w:t xml:space="preserve">    </w:t>
            </w:r>
            <w:r w:rsidR="00976E9C" w:rsidRPr="00A7274D">
              <w:rPr>
                <w:rFonts w:hint="eastAsia"/>
                <w:color w:val="000000" w:themeColor="text1"/>
                <w:sz w:val="20"/>
              </w:rPr>
              <w:t>接口</w:t>
            </w:r>
            <w:r w:rsidRPr="00A7274D">
              <w:rPr>
                <w:rFonts w:hint="eastAsia"/>
                <w:color w:val="000000" w:themeColor="text1"/>
                <w:sz w:val="20"/>
              </w:rPr>
              <w:t>开发</w:t>
            </w:r>
          </w:p>
          <w:p w:rsidR="005176AD" w:rsidRPr="00A7274D" w:rsidRDefault="005176AD">
            <w:pPr>
              <w:spacing w:line="360" w:lineRule="auto"/>
              <w:ind w:firstLineChars="100" w:firstLine="200"/>
              <w:jc w:val="left"/>
              <w:rPr>
                <w:rFonts w:hint="eastAsia"/>
                <w:color w:val="000000" w:themeColor="text1"/>
                <w:sz w:val="20"/>
              </w:rPr>
            </w:pPr>
          </w:p>
          <w:p w:rsidR="006A3419" w:rsidRPr="00A7274D" w:rsidRDefault="006A3419">
            <w:pPr>
              <w:spacing w:line="360" w:lineRule="auto"/>
              <w:jc w:val="left"/>
              <w:rPr>
                <w:color w:val="000000" w:themeColor="text1"/>
                <w:sz w:val="20"/>
              </w:rPr>
            </w:pPr>
          </w:p>
        </w:tc>
      </w:tr>
      <w:tr w:rsidR="006A3419" w:rsidRPr="00A7274D">
        <w:trPr>
          <w:trHeight w:val="596"/>
        </w:trPr>
        <w:tc>
          <w:tcPr>
            <w:tcW w:w="10155" w:type="dxa"/>
            <w:gridSpan w:val="2"/>
            <w:tcBorders>
              <w:left w:val="single" w:sz="18" w:space="0" w:color="99CCFF"/>
              <w:right w:val="single" w:sz="18" w:space="0" w:color="99CCFF"/>
            </w:tcBorders>
            <w:shd w:val="clear" w:color="auto" w:fill="99CCFF"/>
          </w:tcPr>
          <w:p w:rsidR="006A3419" w:rsidRPr="00A7274D" w:rsidRDefault="00C2187A">
            <w:pPr>
              <w:spacing w:line="288" w:lineRule="auto"/>
              <w:jc w:val="left"/>
              <w:rPr>
                <w:color w:val="000000" w:themeColor="text1"/>
                <w:sz w:val="20"/>
              </w:rPr>
            </w:pPr>
            <w:r w:rsidRPr="00A7274D">
              <w:rPr>
                <w:rFonts w:hint="eastAsia"/>
                <w:b/>
                <w:bCs/>
                <w:color w:val="000000" w:themeColor="text1"/>
                <w:sz w:val="20"/>
              </w:rPr>
              <w:t>项目经验</w:t>
            </w:r>
          </w:p>
        </w:tc>
      </w:tr>
      <w:tr w:rsidR="006A3419" w:rsidRPr="00A7274D">
        <w:trPr>
          <w:trHeight w:val="2290"/>
        </w:trPr>
        <w:tc>
          <w:tcPr>
            <w:tcW w:w="10155" w:type="dxa"/>
            <w:gridSpan w:val="2"/>
            <w:tcBorders>
              <w:left w:val="single" w:sz="18" w:space="0" w:color="99CCFF"/>
              <w:right w:val="single" w:sz="18" w:space="0" w:color="99CCFF"/>
            </w:tcBorders>
          </w:tcPr>
          <w:p w:rsidR="00143F0F" w:rsidRPr="00A7274D" w:rsidRDefault="00143F0F" w:rsidP="008B5B18">
            <w:pPr>
              <w:spacing w:line="276" w:lineRule="auto"/>
              <w:jc w:val="left"/>
              <w:rPr>
                <w:rFonts w:ascii="宋体" w:hAnsi="宋体"/>
                <w:b/>
                <w:bCs/>
                <w:color w:val="000000" w:themeColor="text1"/>
                <w:sz w:val="20"/>
              </w:rPr>
            </w:pPr>
            <w:bookmarkStart w:id="18" w:name="OLE_LINK2"/>
            <w:r w:rsidRPr="00A7274D">
              <w:rPr>
                <w:rFonts w:ascii="宋体" w:hAnsi="宋体" w:hint="eastAsia"/>
                <w:b/>
                <w:bCs/>
                <w:color w:val="000000" w:themeColor="text1"/>
                <w:sz w:val="20"/>
              </w:rPr>
              <w:lastRenderedPageBreak/>
              <w:t>项目  一</w:t>
            </w:r>
            <w:r w:rsidRPr="00A7274D">
              <w:rPr>
                <w:rFonts w:ascii="宋体" w:hAnsi="宋体" w:hint="eastAsia"/>
                <w:color w:val="000000" w:themeColor="text1"/>
                <w:sz w:val="20"/>
              </w:rPr>
              <w:t>：</w:t>
            </w:r>
            <w:r w:rsidRPr="00A7274D">
              <w:rPr>
                <w:rFonts w:ascii="宋体" w:hAnsi="宋体" w:hint="eastAsia"/>
                <w:b/>
                <w:bCs/>
                <w:color w:val="000000" w:themeColor="text1"/>
                <w:sz w:val="20"/>
              </w:rPr>
              <w:t>集中化物联网</w:t>
            </w:r>
            <w:r w:rsidRPr="00A7274D">
              <w:rPr>
                <w:rFonts w:ascii="宋体" w:hAnsi="宋体"/>
                <w:b/>
                <w:bCs/>
                <w:color w:val="000000" w:themeColor="text1"/>
                <w:sz w:val="20"/>
              </w:rPr>
              <w:t>支撑</w:t>
            </w:r>
            <w:r w:rsidRPr="00A7274D">
              <w:rPr>
                <w:rFonts w:ascii="宋体" w:hAnsi="宋体" w:hint="eastAsia"/>
                <w:b/>
                <w:bCs/>
                <w:color w:val="000000" w:themeColor="text1"/>
                <w:sz w:val="20"/>
              </w:rPr>
              <w:t>系统</w:t>
            </w:r>
          </w:p>
          <w:p w:rsidR="00143F0F" w:rsidRPr="00A7274D" w:rsidRDefault="00143F0F" w:rsidP="008B5B18">
            <w:pPr>
              <w:spacing w:line="276" w:lineRule="auto"/>
              <w:jc w:val="left"/>
              <w:rPr>
                <w:rFonts w:ascii="宋体" w:hAnsi="宋体"/>
                <w:color w:val="000000" w:themeColor="text1"/>
                <w:sz w:val="20"/>
              </w:rPr>
            </w:pPr>
            <w:r w:rsidRPr="00A7274D">
              <w:rPr>
                <w:rFonts w:ascii="宋体" w:hAnsi="宋体" w:hint="eastAsia"/>
                <w:b/>
                <w:bCs/>
                <w:color w:val="000000" w:themeColor="text1"/>
                <w:sz w:val="20"/>
              </w:rPr>
              <w:t>开发环境</w:t>
            </w:r>
            <w:r w:rsidRPr="00A7274D">
              <w:rPr>
                <w:rFonts w:ascii="宋体" w:hAnsi="宋体" w:hint="eastAsia"/>
                <w:color w:val="000000" w:themeColor="text1"/>
                <w:sz w:val="20"/>
              </w:rPr>
              <w:t xml:space="preserve">: </w:t>
            </w:r>
            <w:r w:rsidRPr="00A7274D">
              <w:rPr>
                <w:rFonts w:ascii="宋体" w:hAnsi="宋体"/>
                <w:color w:val="000000" w:themeColor="text1"/>
                <w:sz w:val="20"/>
              </w:rPr>
              <w:t>Eclipse</w:t>
            </w:r>
            <w:r w:rsidRPr="00A7274D">
              <w:rPr>
                <w:rFonts w:ascii="宋体" w:hAnsi="宋体" w:hint="eastAsia"/>
                <w:color w:val="000000" w:themeColor="text1"/>
                <w:sz w:val="20"/>
              </w:rPr>
              <w:t>、EBus、JDK1.8、</w:t>
            </w:r>
            <w:r w:rsidRPr="00A7274D">
              <w:rPr>
                <w:rFonts w:ascii="宋体" w:hAnsi="宋体"/>
                <w:color w:val="000000" w:themeColor="text1"/>
                <w:sz w:val="20"/>
              </w:rPr>
              <w:t>OpenAS</w:t>
            </w:r>
            <w:r w:rsidRPr="00A7274D">
              <w:rPr>
                <w:rFonts w:ascii="宋体" w:hAnsi="宋体" w:hint="eastAsia"/>
                <w:color w:val="000000" w:themeColor="text1"/>
                <w:sz w:val="20"/>
              </w:rPr>
              <w:t>、Oracle、</w:t>
            </w:r>
            <w:r w:rsidRPr="00A7274D">
              <w:rPr>
                <w:rFonts w:ascii="宋体" w:hAnsi="宋体"/>
                <w:color w:val="000000" w:themeColor="text1"/>
                <w:sz w:val="20"/>
              </w:rPr>
              <w:t>Axis2</w:t>
            </w:r>
            <w:r w:rsidRPr="00A7274D">
              <w:rPr>
                <w:rFonts w:ascii="宋体" w:hAnsi="宋体" w:hint="eastAsia"/>
                <w:color w:val="000000" w:themeColor="text1"/>
                <w:sz w:val="20"/>
              </w:rPr>
              <w:t>、</w:t>
            </w:r>
            <w:r w:rsidRPr="00A7274D">
              <w:rPr>
                <w:rFonts w:ascii="宋体" w:hAnsi="宋体"/>
                <w:color w:val="000000" w:themeColor="text1"/>
                <w:sz w:val="20"/>
              </w:rPr>
              <w:t>PLSql</w:t>
            </w:r>
            <w:r w:rsidRPr="00A7274D">
              <w:rPr>
                <w:rFonts w:ascii="宋体" w:hAnsi="宋体" w:hint="eastAsia"/>
                <w:color w:val="000000" w:themeColor="text1"/>
                <w:sz w:val="20"/>
              </w:rPr>
              <w:t>、Linux、</w:t>
            </w:r>
            <w:r w:rsidRPr="00A7274D">
              <w:rPr>
                <w:rFonts w:ascii="宋体" w:hAnsi="宋体"/>
                <w:color w:val="000000" w:themeColor="text1"/>
                <w:sz w:val="20"/>
              </w:rPr>
              <w:t>SoapUI3.5</w:t>
            </w:r>
            <w:r w:rsidRPr="00A7274D">
              <w:rPr>
                <w:rFonts w:ascii="宋体" w:hAnsi="宋体" w:hint="eastAsia"/>
                <w:color w:val="000000" w:themeColor="text1"/>
                <w:sz w:val="20"/>
              </w:rPr>
              <w:t>、SVN</w:t>
            </w:r>
          </w:p>
          <w:p w:rsidR="00143F0F" w:rsidRPr="00A7274D" w:rsidRDefault="00143F0F" w:rsidP="008B5B18">
            <w:pPr>
              <w:spacing w:line="276" w:lineRule="auto"/>
              <w:jc w:val="left"/>
              <w:rPr>
                <w:rFonts w:ascii="宋体" w:hAnsi="宋体"/>
                <w:color w:val="000000" w:themeColor="text1"/>
                <w:sz w:val="20"/>
              </w:rPr>
            </w:pPr>
            <w:r w:rsidRPr="00A7274D">
              <w:rPr>
                <w:rFonts w:ascii="宋体" w:hAnsi="宋体" w:hint="eastAsia"/>
                <w:b/>
                <w:bCs/>
                <w:color w:val="000000" w:themeColor="text1"/>
                <w:sz w:val="20"/>
              </w:rPr>
              <w:t>软件架构</w:t>
            </w:r>
            <w:r w:rsidRPr="00A7274D">
              <w:rPr>
                <w:rFonts w:ascii="宋体" w:hAnsi="宋体" w:hint="eastAsia"/>
                <w:color w:val="000000" w:themeColor="text1"/>
                <w:sz w:val="20"/>
              </w:rPr>
              <w:t>：Spring+</w:t>
            </w:r>
            <w:r w:rsidRPr="00A7274D">
              <w:rPr>
                <w:rFonts w:ascii="宋体" w:hAnsi="宋体"/>
                <w:color w:val="000000" w:themeColor="text1"/>
                <w:sz w:val="20"/>
              </w:rPr>
              <w:t xml:space="preserve"> Axis2</w:t>
            </w:r>
            <w:r w:rsidRPr="00A7274D">
              <w:rPr>
                <w:rFonts w:ascii="宋体" w:hAnsi="宋体" w:hint="eastAsia"/>
                <w:color w:val="000000" w:themeColor="text1"/>
                <w:sz w:val="20"/>
              </w:rPr>
              <w:t>+</w:t>
            </w:r>
            <w:r w:rsidRPr="00A7274D">
              <w:rPr>
                <w:sz w:val="20"/>
              </w:rPr>
              <w:t xml:space="preserve"> </w:t>
            </w:r>
            <w:r w:rsidRPr="00A7274D">
              <w:rPr>
                <w:rFonts w:ascii="宋体" w:hAnsi="宋体"/>
                <w:color w:val="000000" w:themeColor="text1"/>
                <w:sz w:val="20"/>
              </w:rPr>
              <w:t>Hibernate</w:t>
            </w:r>
            <w:r w:rsidRPr="00A7274D">
              <w:rPr>
                <w:rFonts w:ascii="宋体" w:hAnsi="宋体" w:hint="eastAsia"/>
                <w:color w:val="000000" w:themeColor="text1"/>
                <w:sz w:val="20"/>
              </w:rPr>
              <w:t>+nginx+</w:t>
            </w:r>
            <w:r w:rsidRPr="00A7274D">
              <w:rPr>
                <w:rFonts w:ascii="宋体" w:hAnsi="宋体"/>
                <w:color w:val="000000" w:themeColor="text1"/>
                <w:sz w:val="20"/>
              </w:rPr>
              <w:t>EBus</w:t>
            </w:r>
            <w:r w:rsidRPr="00A7274D">
              <w:rPr>
                <w:rFonts w:ascii="宋体" w:hAnsi="宋体" w:hint="eastAsia"/>
                <w:color w:val="000000" w:themeColor="text1"/>
                <w:sz w:val="20"/>
              </w:rPr>
              <w:t>+SVN</w:t>
            </w:r>
            <w:r w:rsidRPr="00A7274D">
              <w:rPr>
                <w:rFonts w:ascii="宋体" w:hAnsi="宋体"/>
                <w:color w:val="000000" w:themeColor="text1"/>
                <w:sz w:val="20"/>
              </w:rPr>
              <w:t>+UEE+jetMQ+Zookeeper+Redis</w:t>
            </w:r>
          </w:p>
          <w:p w:rsidR="00143F0F" w:rsidRPr="00A7274D" w:rsidRDefault="00143F0F" w:rsidP="008B5B18">
            <w:pPr>
              <w:spacing w:line="276" w:lineRule="auto"/>
              <w:jc w:val="left"/>
              <w:rPr>
                <w:rFonts w:ascii="宋体" w:hAnsi="宋体"/>
                <w:color w:val="000000" w:themeColor="text1"/>
                <w:sz w:val="20"/>
              </w:rPr>
            </w:pPr>
            <w:r w:rsidRPr="00A7274D">
              <w:rPr>
                <w:rFonts w:ascii="宋体" w:hAnsi="宋体" w:hint="eastAsia"/>
                <w:b/>
                <w:bCs/>
                <w:color w:val="000000" w:themeColor="text1"/>
                <w:sz w:val="20"/>
              </w:rPr>
              <w:t>项目描述</w:t>
            </w:r>
            <w:r w:rsidRPr="00A7274D">
              <w:rPr>
                <w:rFonts w:ascii="宋体" w:hAnsi="宋体" w:hint="eastAsia"/>
                <w:color w:val="000000" w:themeColor="text1"/>
                <w:sz w:val="20"/>
              </w:rPr>
              <w:t>：</w:t>
            </w:r>
          </w:p>
          <w:p w:rsidR="00143F0F" w:rsidRPr="00A7274D" w:rsidRDefault="00143F0F" w:rsidP="008B5B18">
            <w:pPr>
              <w:spacing w:line="276" w:lineRule="auto"/>
              <w:ind w:firstLineChars="200" w:firstLine="400"/>
              <w:jc w:val="left"/>
              <w:rPr>
                <w:rFonts w:ascii="宋体" w:hAnsi="宋体"/>
                <w:color w:val="000000" w:themeColor="text1"/>
                <w:sz w:val="20"/>
              </w:rPr>
            </w:pPr>
            <w:r w:rsidRPr="00A7274D">
              <w:rPr>
                <w:rFonts w:ascii="宋体" w:hAnsi="宋体" w:hint="eastAsia"/>
                <w:color w:val="000000" w:themeColor="text1"/>
                <w:sz w:val="20"/>
              </w:rPr>
              <w:t>本系统中国</w:t>
            </w:r>
            <w:r w:rsidRPr="00A7274D">
              <w:rPr>
                <w:rFonts w:ascii="宋体" w:hAnsi="宋体"/>
                <w:color w:val="000000" w:themeColor="text1"/>
                <w:sz w:val="20"/>
              </w:rPr>
              <w:t>移动物联网</w:t>
            </w:r>
            <w:r w:rsidRPr="00A7274D">
              <w:rPr>
                <w:rFonts w:ascii="宋体" w:hAnsi="宋体" w:hint="eastAsia"/>
                <w:color w:val="000000" w:themeColor="text1"/>
                <w:sz w:val="20"/>
              </w:rPr>
              <w:t>项目</w:t>
            </w:r>
            <w:r w:rsidRPr="00A7274D">
              <w:rPr>
                <w:rFonts w:ascii="宋体" w:hAnsi="宋体"/>
                <w:color w:val="000000" w:themeColor="text1"/>
                <w:sz w:val="20"/>
              </w:rPr>
              <w:t>的集中化支撑系统</w:t>
            </w:r>
            <w:r w:rsidRPr="00A7274D">
              <w:rPr>
                <w:rFonts w:ascii="宋体" w:hAnsi="宋体" w:hint="eastAsia"/>
                <w:color w:val="000000" w:themeColor="text1"/>
                <w:sz w:val="20"/>
              </w:rPr>
              <w:t>，</w:t>
            </w:r>
            <w:r w:rsidRPr="00A7274D">
              <w:rPr>
                <w:rFonts w:ascii="宋体" w:hAnsi="宋体"/>
                <w:color w:val="000000" w:themeColor="text1"/>
                <w:sz w:val="20"/>
              </w:rPr>
              <w:t>依托模板化的业务能力提供，实现共性与个性的有效支撑，为不同行业领域客户提供差异化解决方案</w:t>
            </w:r>
            <w:r w:rsidRPr="00A7274D">
              <w:rPr>
                <w:rFonts w:ascii="宋体" w:hAnsi="宋体" w:hint="eastAsia"/>
                <w:color w:val="000000" w:themeColor="text1"/>
                <w:sz w:val="20"/>
              </w:rPr>
              <w:t>，</w:t>
            </w:r>
            <w:r w:rsidRPr="00A7274D">
              <w:rPr>
                <w:rFonts w:ascii="宋体" w:hAnsi="宋体"/>
                <w:color w:val="000000" w:themeColor="text1"/>
                <w:sz w:val="20"/>
              </w:rPr>
              <w:t>建设全网统一的一个系统，为全网级全球化的客户提供业务能力。</w:t>
            </w:r>
            <w:r w:rsidRPr="00A7274D">
              <w:rPr>
                <w:rFonts w:ascii="宋体" w:hAnsi="宋体" w:hint="eastAsia"/>
                <w:color w:val="000000" w:themeColor="text1"/>
                <w:sz w:val="20"/>
              </w:rPr>
              <w:t>系统</w:t>
            </w:r>
            <w:r w:rsidRPr="00A7274D">
              <w:rPr>
                <w:rFonts w:ascii="宋体" w:hAnsi="宋体"/>
                <w:color w:val="000000" w:themeColor="text1"/>
                <w:sz w:val="20"/>
              </w:rPr>
              <w:t>主要对接的平台有：物联网</w:t>
            </w:r>
            <w:r w:rsidRPr="00A7274D">
              <w:rPr>
                <w:rFonts w:ascii="宋体" w:hAnsi="宋体" w:hint="eastAsia"/>
                <w:color w:val="000000" w:themeColor="text1"/>
                <w:sz w:val="20"/>
              </w:rPr>
              <w:t>PB</w:t>
            </w:r>
            <w:r w:rsidRPr="00A7274D">
              <w:rPr>
                <w:rFonts w:ascii="宋体" w:hAnsi="宋体"/>
                <w:color w:val="000000" w:themeColor="text1"/>
                <w:sz w:val="20"/>
              </w:rPr>
              <w:t>OSS</w:t>
            </w:r>
            <w:r w:rsidRPr="00A7274D">
              <w:rPr>
                <w:rFonts w:ascii="宋体" w:hAnsi="宋体" w:hint="eastAsia"/>
                <w:color w:val="000000" w:themeColor="text1"/>
                <w:sz w:val="20"/>
              </w:rPr>
              <w:t>、</w:t>
            </w:r>
            <w:r w:rsidRPr="00A7274D">
              <w:rPr>
                <w:rFonts w:ascii="宋体" w:hAnsi="宋体"/>
                <w:color w:val="000000" w:themeColor="text1"/>
                <w:sz w:val="20"/>
              </w:rPr>
              <w:t>一级内容计费结算系统、一级BBOSS</w:t>
            </w:r>
            <w:r w:rsidRPr="00A7274D">
              <w:rPr>
                <w:rFonts w:ascii="宋体" w:hAnsi="宋体" w:hint="eastAsia"/>
                <w:color w:val="000000" w:themeColor="text1"/>
                <w:sz w:val="20"/>
              </w:rPr>
              <w:t>、</w:t>
            </w:r>
            <w:r w:rsidRPr="00A7274D">
              <w:rPr>
                <w:rFonts w:ascii="宋体" w:hAnsi="宋体"/>
                <w:color w:val="000000" w:themeColor="text1"/>
                <w:sz w:val="20"/>
              </w:rPr>
              <w:t>一级</w:t>
            </w:r>
            <w:r w:rsidRPr="00A7274D">
              <w:rPr>
                <w:rFonts w:ascii="宋体" w:hAnsi="宋体" w:hint="eastAsia"/>
                <w:color w:val="000000" w:themeColor="text1"/>
                <w:sz w:val="20"/>
              </w:rPr>
              <w:t>SIMS、</w:t>
            </w:r>
            <w:r w:rsidRPr="00A7274D">
              <w:rPr>
                <w:rFonts w:ascii="宋体" w:hAnsi="宋体"/>
                <w:color w:val="000000" w:themeColor="text1"/>
                <w:sz w:val="20"/>
              </w:rPr>
              <w:t>省BOSS</w:t>
            </w:r>
            <w:r w:rsidRPr="00A7274D">
              <w:rPr>
                <w:rFonts w:ascii="宋体" w:hAnsi="宋体" w:hint="eastAsia"/>
                <w:color w:val="000000" w:themeColor="text1"/>
                <w:sz w:val="20"/>
              </w:rPr>
              <w:t>、</w:t>
            </w:r>
            <w:r w:rsidRPr="00A7274D">
              <w:rPr>
                <w:rFonts w:ascii="宋体" w:hAnsi="宋体"/>
                <w:color w:val="000000" w:themeColor="text1"/>
                <w:sz w:val="20"/>
              </w:rPr>
              <w:t>全网运营管理平台、实名制平台</w:t>
            </w:r>
            <w:r w:rsidRPr="00A7274D">
              <w:rPr>
                <w:rFonts w:ascii="宋体" w:hAnsi="宋体" w:hint="eastAsia"/>
                <w:color w:val="000000" w:themeColor="text1"/>
                <w:sz w:val="20"/>
              </w:rPr>
              <w:t>、</w:t>
            </w:r>
            <w:r w:rsidRPr="00A7274D">
              <w:rPr>
                <w:rFonts w:ascii="宋体" w:hAnsi="宋体"/>
                <w:color w:val="000000" w:themeColor="text1"/>
                <w:sz w:val="20"/>
              </w:rPr>
              <w:t>核心网。</w:t>
            </w:r>
          </w:p>
          <w:p w:rsidR="00143F0F" w:rsidRPr="00A7274D" w:rsidRDefault="00143F0F" w:rsidP="008B5B18">
            <w:pPr>
              <w:spacing w:line="276" w:lineRule="auto"/>
              <w:jc w:val="left"/>
              <w:rPr>
                <w:rFonts w:ascii="宋体" w:hAnsi="宋体"/>
                <w:color w:val="000000" w:themeColor="text1"/>
                <w:sz w:val="20"/>
              </w:rPr>
            </w:pPr>
            <w:r w:rsidRPr="00A7274D">
              <w:rPr>
                <w:rFonts w:ascii="宋体" w:hAnsi="宋体" w:hint="eastAsia"/>
                <w:b/>
                <w:bCs/>
                <w:color w:val="000000" w:themeColor="text1"/>
                <w:sz w:val="20"/>
              </w:rPr>
              <w:t>职责描述</w:t>
            </w:r>
            <w:r w:rsidRPr="00A7274D">
              <w:rPr>
                <w:rFonts w:ascii="宋体" w:hAnsi="宋体" w:hint="eastAsia"/>
                <w:color w:val="000000" w:themeColor="text1"/>
                <w:sz w:val="20"/>
              </w:rPr>
              <w:t>：</w:t>
            </w:r>
          </w:p>
          <w:p w:rsidR="00143F0F" w:rsidRPr="00A7274D" w:rsidRDefault="00143F0F" w:rsidP="008B5B18">
            <w:pPr>
              <w:spacing w:line="276" w:lineRule="auto"/>
              <w:jc w:val="left"/>
              <w:rPr>
                <w:rFonts w:ascii="宋体" w:hAnsi="宋体"/>
                <w:color w:val="000000" w:themeColor="text1"/>
                <w:sz w:val="20"/>
              </w:rPr>
            </w:pPr>
            <w:r w:rsidRPr="00A7274D">
              <w:rPr>
                <w:rFonts w:ascii="宋体" w:hAnsi="宋体" w:hint="eastAsia"/>
                <w:color w:val="000000" w:themeColor="text1"/>
                <w:sz w:val="20"/>
              </w:rPr>
              <w:t xml:space="preserve">    负责：负责运管</w:t>
            </w:r>
            <w:r w:rsidRPr="00A7274D">
              <w:rPr>
                <w:rFonts w:ascii="宋体" w:hAnsi="宋体"/>
                <w:color w:val="000000" w:themeColor="text1"/>
                <w:sz w:val="20"/>
              </w:rPr>
              <w:t>平台外调内及内调外接口开发</w:t>
            </w:r>
            <w:r w:rsidRPr="00A7274D">
              <w:rPr>
                <w:rFonts w:ascii="宋体" w:hAnsi="宋体" w:hint="eastAsia"/>
                <w:color w:val="000000" w:themeColor="text1"/>
                <w:sz w:val="20"/>
              </w:rPr>
              <w:t>并</w:t>
            </w:r>
            <w:r w:rsidRPr="00A7274D">
              <w:rPr>
                <w:rFonts w:ascii="宋体" w:hAnsi="宋体"/>
                <w:color w:val="000000" w:themeColor="text1"/>
                <w:sz w:val="20"/>
              </w:rPr>
              <w:t>对现场提供支撑</w:t>
            </w:r>
            <w:r w:rsidRPr="00A7274D">
              <w:rPr>
                <w:rFonts w:ascii="宋体" w:hAnsi="宋体" w:hint="eastAsia"/>
                <w:color w:val="000000" w:themeColor="text1"/>
                <w:sz w:val="20"/>
              </w:rPr>
              <w:t>；</w:t>
            </w:r>
          </w:p>
          <w:p w:rsidR="00143F0F" w:rsidRPr="00A7274D" w:rsidRDefault="00143F0F" w:rsidP="008B5B18">
            <w:pPr>
              <w:spacing w:line="276" w:lineRule="auto"/>
              <w:ind w:firstLineChars="200" w:firstLine="400"/>
              <w:jc w:val="left"/>
              <w:rPr>
                <w:rFonts w:ascii="宋体" w:hAnsi="宋体"/>
                <w:color w:val="000000" w:themeColor="text1"/>
                <w:sz w:val="20"/>
              </w:rPr>
            </w:pPr>
            <w:r w:rsidRPr="00A7274D">
              <w:rPr>
                <w:rFonts w:ascii="宋体" w:hAnsi="宋体" w:hint="eastAsia"/>
                <w:color w:val="000000" w:themeColor="text1"/>
                <w:sz w:val="20"/>
              </w:rPr>
              <w:t>负责：负责运管</w:t>
            </w:r>
            <w:r w:rsidRPr="00A7274D">
              <w:rPr>
                <w:rFonts w:ascii="宋体" w:hAnsi="宋体"/>
                <w:color w:val="000000" w:themeColor="text1"/>
                <w:sz w:val="20"/>
              </w:rPr>
              <w:t>省Boss</w:t>
            </w:r>
            <w:r w:rsidRPr="00A7274D">
              <w:rPr>
                <w:rFonts w:ascii="宋体" w:hAnsi="宋体" w:hint="eastAsia"/>
                <w:color w:val="000000" w:themeColor="text1"/>
                <w:sz w:val="20"/>
              </w:rPr>
              <w:t>内调外</w:t>
            </w:r>
            <w:r w:rsidRPr="00A7274D">
              <w:rPr>
                <w:rFonts w:ascii="宋体" w:hAnsi="宋体"/>
                <w:color w:val="000000" w:themeColor="text1"/>
                <w:sz w:val="20"/>
              </w:rPr>
              <w:t>接口开发</w:t>
            </w:r>
            <w:r w:rsidRPr="00A7274D">
              <w:rPr>
                <w:rFonts w:ascii="宋体" w:hAnsi="宋体" w:hint="eastAsia"/>
                <w:color w:val="000000" w:themeColor="text1"/>
                <w:sz w:val="20"/>
              </w:rPr>
              <w:t>；</w:t>
            </w:r>
          </w:p>
          <w:p w:rsidR="00143F0F" w:rsidRPr="00A7274D" w:rsidRDefault="00143F0F" w:rsidP="008B5B18">
            <w:pPr>
              <w:spacing w:line="276" w:lineRule="auto"/>
              <w:ind w:firstLineChars="200" w:firstLine="400"/>
              <w:jc w:val="left"/>
              <w:rPr>
                <w:rFonts w:ascii="宋体" w:hAnsi="宋体"/>
                <w:color w:val="000000" w:themeColor="text1"/>
                <w:sz w:val="20"/>
              </w:rPr>
            </w:pPr>
            <w:r w:rsidRPr="00A7274D">
              <w:rPr>
                <w:rFonts w:ascii="宋体" w:hAnsi="宋体" w:hint="eastAsia"/>
                <w:color w:val="000000" w:themeColor="text1"/>
                <w:sz w:val="20"/>
              </w:rPr>
              <w:t>负责：负责</w:t>
            </w:r>
            <w:r w:rsidRPr="00A7274D">
              <w:rPr>
                <w:rFonts w:ascii="宋体" w:hAnsi="宋体"/>
                <w:color w:val="000000" w:themeColor="text1"/>
                <w:sz w:val="20"/>
              </w:rPr>
              <w:t>外调内发票接口的开发并对现场提供支撑</w:t>
            </w:r>
            <w:r w:rsidRPr="00A7274D">
              <w:rPr>
                <w:rFonts w:ascii="宋体" w:hAnsi="宋体" w:hint="eastAsia"/>
                <w:color w:val="000000" w:themeColor="text1"/>
                <w:sz w:val="20"/>
              </w:rPr>
              <w:t>；</w:t>
            </w:r>
          </w:p>
          <w:p w:rsidR="00143F0F" w:rsidRPr="00A7274D" w:rsidRDefault="00143F0F" w:rsidP="008B5B18">
            <w:pPr>
              <w:spacing w:line="276" w:lineRule="auto"/>
              <w:ind w:firstLineChars="200" w:firstLine="400"/>
              <w:jc w:val="left"/>
              <w:rPr>
                <w:rFonts w:ascii="宋体" w:hAnsi="宋体"/>
                <w:color w:val="000000" w:themeColor="text1"/>
                <w:sz w:val="20"/>
              </w:rPr>
            </w:pPr>
            <w:r w:rsidRPr="00A7274D">
              <w:rPr>
                <w:rFonts w:ascii="宋体" w:hAnsi="宋体" w:hint="eastAsia"/>
                <w:color w:val="000000" w:themeColor="text1"/>
                <w:sz w:val="20"/>
              </w:rPr>
              <w:t>负责</w:t>
            </w:r>
            <w:r w:rsidRPr="00A7274D">
              <w:rPr>
                <w:rFonts w:ascii="宋体" w:hAnsi="宋体"/>
                <w:color w:val="000000" w:themeColor="text1"/>
                <w:sz w:val="20"/>
              </w:rPr>
              <w:t>：负责统一支付平台的</w:t>
            </w:r>
            <w:r w:rsidRPr="00A7274D">
              <w:rPr>
                <w:rFonts w:ascii="宋体" w:hAnsi="宋体" w:hint="eastAsia"/>
                <w:color w:val="000000" w:themeColor="text1"/>
                <w:sz w:val="20"/>
              </w:rPr>
              <w:t>接口</w:t>
            </w:r>
            <w:r w:rsidRPr="00A7274D">
              <w:rPr>
                <w:rFonts w:ascii="宋体" w:hAnsi="宋体"/>
                <w:color w:val="000000" w:themeColor="text1"/>
                <w:sz w:val="20"/>
              </w:rPr>
              <w:t>的开发</w:t>
            </w:r>
          </w:p>
          <w:p w:rsidR="00DA5964" w:rsidRPr="00A7274D" w:rsidRDefault="00DA5964" w:rsidP="008B5B18">
            <w:pPr>
              <w:spacing w:line="276" w:lineRule="auto"/>
              <w:ind w:firstLineChars="200" w:firstLine="400"/>
              <w:jc w:val="left"/>
              <w:rPr>
                <w:rFonts w:ascii="宋体" w:hAnsi="宋体" w:hint="eastAsia"/>
                <w:color w:val="000000" w:themeColor="text1"/>
                <w:sz w:val="20"/>
              </w:rPr>
            </w:pPr>
            <w:r w:rsidRPr="00A7274D">
              <w:rPr>
                <w:rFonts w:ascii="宋体" w:hAnsi="宋体" w:hint="eastAsia"/>
                <w:color w:val="000000" w:themeColor="text1"/>
                <w:sz w:val="20"/>
              </w:rPr>
              <w:t>负责</w:t>
            </w:r>
            <w:r w:rsidRPr="00A7274D">
              <w:rPr>
                <w:rFonts w:ascii="宋体" w:hAnsi="宋体"/>
                <w:color w:val="000000" w:themeColor="text1"/>
                <w:sz w:val="20"/>
              </w:rPr>
              <w:t>：负责实名制</w:t>
            </w:r>
            <w:r w:rsidR="005347B3" w:rsidRPr="00A7274D">
              <w:rPr>
                <w:rFonts w:ascii="宋体" w:hAnsi="宋体" w:hint="eastAsia"/>
                <w:color w:val="000000" w:themeColor="text1"/>
                <w:sz w:val="20"/>
              </w:rPr>
              <w:t>和</w:t>
            </w:r>
            <w:r w:rsidRPr="00A7274D">
              <w:rPr>
                <w:rFonts w:ascii="宋体" w:hAnsi="宋体" w:hint="eastAsia"/>
                <w:color w:val="000000" w:themeColor="text1"/>
                <w:sz w:val="20"/>
              </w:rPr>
              <w:t>一证五号</w:t>
            </w:r>
            <w:r w:rsidR="000705B8" w:rsidRPr="00A7274D">
              <w:rPr>
                <w:rFonts w:ascii="宋体" w:hAnsi="宋体" w:hint="eastAsia"/>
                <w:color w:val="000000" w:themeColor="text1"/>
                <w:sz w:val="20"/>
              </w:rPr>
              <w:t>接口开发</w:t>
            </w:r>
            <w:r w:rsidR="000705B8" w:rsidRPr="00A7274D">
              <w:rPr>
                <w:rFonts w:ascii="宋体" w:hAnsi="宋体"/>
                <w:color w:val="000000" w:themeColor="text1"/>
                <w:sz w:val="20"/>
              </w:rPr>
              <w:t>，并现场支撑</w:t>
            </w:r>
          </w:p>
          <w:p w:rsidR="00143F0F" w:rsidRPr="00A7274D" w:rsidRDefault="00143F0F" w:rsidP="008B5B18">
            <w:pPr>
              <w:spacing w:line="276" w:lineRule="auto"/>
              <w:jc w:val="left"/>
              <w:rPr>
                <w:rFonts w:ascii="宋体" w:hAnsi="宋体"/>
                <w:color w:val="000000" w:themeColor="text1"/>
                <w:sz w:val="20"/>
              </w:rPr>
            </w:pPr>
            <w:r w:rsidRPr="00A7274D">
              <w:rPr>
                <w:rFonts w:ascii="宋体" w:hAnsi="宋体" w:hint="eastAsia"/>
                <w:b/>
                <w:bCs/>
                <w:color w:val="000000" w:themeColor="text1"/>
                <w:sz w:val="20"/>
              </w:rPr>
              <w:t>技术描述</w:t>
            </w:r>
            <w:r w:rsidRPr="00A7274D">
              <w:rPr>
                <w:rFonts w:ascii="宋体" w:hAnsi="宋体" w:hint="eastAsia"/>
                <w:color w:val="000000" w:themeColor="text1"/>
                <w:sz w:val="20"/>
              </w:rPr>
              <w:t>：</w:t>
            </w:r>
          </w:p>
          <w:p w:rsidR="00143F0F" w:rsidRPr="00A7274D" w:rsidRDefault="00143F0F" w:rsidP="008B5B18">
            <w:pPr>
              <w:numPr>
                <w:ilvl w:val="0"/>
                <w:numId w:val="3"/>
              </w:numPr>
              <w:spacing w:line="276" w:lineRule="auto"/>
              <w:ind w:firstLineChars="100" w:firstLine="200"/>
              <w:jc w:val="left"/>
              <w:rPr>
                <w:rFonts w:ascii="宋体" w:hAnsi="宋体"/>
                <w:color w:val="000000" w:themeColor="text1"/>
                <w:sz w:val="20"/>
              </w:rPr>
            </w:pPr>
            <w:r w:rsidRPr="00A7274D">
              <w:rPr>
                <w:rFonts w:ascii="宋体" w:hAnsi="宋体" w:hint="eastAsia"/>
                <w:color w:val="000000" w:themeColor="text1"/>
                <w:sz w:val="20"/>
              </w:rPr>
              <w:t>采用Spring管理组件，将各个模块进行整合；</w:t>
            </w:r>
          </w:p>
          <w:p w:rsidR="00143F0F" w:rsidRPr="00A7274D" w:rsidRDefault="00143F0F" w:rsidP="008B5B18">
            <w:pPr>
              <w:numPr>
                <w:ilvl w:val="0"/>
                <w:numId w:val="3"/>
              </w:numPr>
              <w:spacing w:line="276" w:lineRule="auto"/>
              <w:ind w:firstLineChars="100" w:firstLine="200"/>
              <w:jc w:val="left"/>
              <w:rPr>
                <w:rFonts w:ascii="宋体" w:hAnsi="宋体"/>
                <w:color w:val="000000" w:themeColor="text1"/>
                <w:sz w:val="20"/>
              </w:rPr>
            </w:pPr>
            <w:r w:rsidRPr="00A7274D">
              <w:rPr>
                <w:rFonts w:ascii="宋体" w:hAnsi="宋体" w:hint="eastAsia"/>
                <w:color w:val="000000" w:themeColor="text1"/>
                <w:sz w:val="20"/>
              </w:rPr>
              <w:t>基于BMPM 2.0流程</w:t>
            </w:r>
            <w:r w:rsidRPr="00A7274D">
              <w:rPr>
                <w:rFonts w:ascii="宋体" w:hAnsi="宋体"/>
                <w:color w:val="000000" w:themeColor="text1"/>
                <w:sz w:val="20"/>
              </w:rPr>
              <w:t>引擎，对业务流程进行编排</w:t>
            </w:r>
            <w:r w:rsidRPr="00A7274D">
              <w:rPr>
                <w:rFonts w:ascii="宋体" w:hAnsi="宋体" w:hint="eastAsia"/>
                <w:color w:val="000000" w:themeColor="text1"/>
                <w:sz w:val="20"/>
              </w:rPr>
              <w:t>；</w:t>
            </w:r>
          </w:p>
          <w:p w:rsidR="00143F0F" w:rsidRPr="00A7274D" w:rsidRDefault="00143F0F" w:rsidP="008B5B18">
            <w:pPr>
              <w:spacing w:line="276" w:lineRule="auto"/>
              <w:ind w:firstLineChars="100" w:firstLine="200"/>
              <w:jc w:val="left"/>
              <w:rPr>
                <w:rFonts w:ascii="宋体" w:hAnsi="宋体"/>
                <w:color w:val="000000" w:themeColor="text1"/>
                <w:sz w:val="20"/>
              </w:rPr>
            </w:pPr>
            <w:r w:rsidRPr="00A7274D">
              <w:rPr>
                <w:rFonts w:ascii="宋体" w:hAnsi="宋体" w:hint="eastAsia"/>
                <w:color w:val="000000" w:themeColor="text1"/>
                <w:sz w:val="20"/>
              </w:rPr>
              <w:t>3、使用</w:t>
            </w:r>
            <w:r w:rsidR="00ED7632">
              <w:rPr>
                <w:rFonts w:ascii="宋体" w:hAnsi="宋体" w:hint="eastAsia"/>
                <w:color w:val="000000" w:themeColor="text1"/>
                <w:sz w:val="20"/>
              </w:rPr>
              <w:t>SLB+</w:t>
            </w:r>
            <w:r w:rsidRPr="00A7274D">
              <w:rPr>
                <w:rFonts w:ascii="宋体" w:hAnsi="宋体" w:hint="eastAsia"/>
                <w:color w:val="000000" w:themeColor="text1"/>
                <w:sz w:val="20"/>
              </w:rPr>
              <w:t>nginx动静态分离以及作为服务器前端负载均衡,减轻服务器压力；</w:t>
            </w:r>
          </w:p>
          <w:p w:rsidR="00143F0F" w:rsidRPr="00A7274D" w:rsidRDefault="00143F0F" w:rsidP="008B5B18">
            <w:pPr>
              <w:spacing w:line="276" w:lineRule="auto"/>
              <w:ind w:firstLineChars="100" w:firstLine="200"/>
              <w:jc w:val="left"/>
              <w:rPr>
                <w:rFonts w:ascii="宋体" w:hAnsi="宋体" w:hint="eastAsia"/>
                <w:color w:val="000000" w:themeColor="text1"/>
                <w:sz w:val="20"/>
              </w:rPr>
            </w:pPr>
            <w:r w:rsidRPr="00A7274D">
              <w:rPr>
                <w:rFonts w:ascii="宋体" w:hAnsi="宋体"/>
                <w:color w:val="000000" w:themeColor="text1"/>
                <w:sz w:val="20"/>
              </w:rPr>
              <w:t>4</w:t>
            </w:r>
            <w:r w:rsidRPr="00A7274D">
              <w:rPr>
                <w:rFonts w:ascii="宋体" w:hAnsi="宋体" w:hint="eastAsia"/>
                <w:color w:val="000000" w:themeColor="text1"/>
                <w:sz w:val="20"/>
              </w:rPr>
              <w:t>、</w:t>
            </w:r>
            <w:r w:rsidRPr="00A7274D">
              <w:rPr>
                <w:rFonts w:ascii="宋体" w:hAnsi="宋体"/>
                <w:color w:val="000000" w:themeColor="text1"/>
                <w:sz w:val="20"/>
              </w:rPr>
              <w:t>使用</w:t>
            </w:r>
            <w:r w:rsidR="000440E2" w:rsidRPr="00A7274D">
              <w:rPr>
                <w:rFonts w:ascii="宋体" w:hAnsi="宋体" w:hint="eastAsia"/>
                <w:color w:val="000000" w:themeColor="text1"/>
                <w:sz w:val="20"/>
              </w:rPr>
              <w:t>pub</w:t>
            </w:r>
            <w:r w:rsidR="00E85ED5" w:rsidRPr="00A7274D">
              <w:rPr>
                <w:rFonts w:ascii="宋体" w:hAnsi="宋体"/>
                <w:color w:val="000000" w:themeColor="text1"/>
                <w:sz w:val="20"/>
              </w:rPr>
              <w:t>库和本地配置的方式</w:t>
            </w:r>
            <w:r w:rsidRPr="00A7274D">
              <w:rPr>
                <w:rFonts w:ascii="宋体" w:hAnsi="宋体" w:hint="eastAsia"/>
                <w:color w:val="000000" w:themeColor="text1"/>
                <w:sz w:val="20"/>
              </w:rPr>
              <w:t>对</w:t>
            </w:r>
            <w:r w:rsidRPr="00A7274D">
              <w:rPr>
                <w:rFonts w:ascii="宋体" w:hAnsi="宋体"/>
                <w:color w:val="000000" w:themeColor="text1"/>
                <w:sz w:val="20"/>
              </w:rPr>
              <w:t>网状网的token</w:t>
            </w:r>
            <w:r w:rsidRPr="00A7274D">
              <w:rPr>
                <w:rFonts w:ascii="宋体" w:hAnsi="宋体" w:hint="eastAsia"/>
                <w:color w:val="000000" w:themeColor="text1"/>
                <w:sz w:val="20"/>
              </w:rPr>
              <w:t>等</w:t>
            </w:r>
            <w:r w:rsidRPr="00A7274D">
              <w:rPr>
                <w:rFonts w:ascii="宋体" w:hAnsi="宋体"/>
                <w:color w:val="000000" w:themeColor="text1"/>
                <w:sz w:val="20"/>
              </w:rPr>
              <w:t>数据</w:t>
            </w:r>
            <w:r w:rsidRPr="00A7274D">
              <w:rPr>
                <w:rFonts w:ascii="宋体" w:hAnsi="宋体" w:hint="eastAsia"/>
                <w:color w:val="000000" w:themeColor="text1"/>
                <w:sz w:val="20"/>
              </w:rPr>
              <w:t>进行</w:t>
            </w:r>
            <w:r w:rsidRPr="00A7274D">
              <w:rPr>
                <w:rFonts w:ascii="宋体" w:hAnsi="宋体"/>
                <w:color w:val="000000" w:themeColor="text1"/>
                <w:sz w:val="20"/>
              </w:rPr>
              <w:t>管理</w:t>
            </w:r>
            <w:r w:rsidR="00A514E0">
              <w:rPr>
                <w:rFonts w:ascii="宋体" w:hAnsi="宋体" w:hint="eastAsia"/>
                <w:color w:val="000000" w:themeColor="text1"/>
                <w:sz w:val="20"/>
              </w:rPr>
              <w:t>；</w:t>
            </w:r>
            <w:bookmarkStart w:id="19" w:name="_GoBack"/>
            <w:bookmarkEnd w:id="19"/>
          </w:p>
          <w:p w:rsidR="00143F0F" w:rsidRPr="00A7274D" w:rsidRDefault="00143F0F" w:rsidP="008B5B18">
            <w:pPr>
              <w:spacing w:line="276" w:lineRule="auto"/>
              <w:ind w:firstLineChars="100" w:firstLine="200"/>
              <w:jc w:val="left"/>
              <w:rPr>
                <w:rFonts w:ascii="宋体" w:hAnsi="宋体"/>
                <w:color w:val="000000" w:themeColor="text1"/>
                <w:sz w:val="20"/>
              </w:rPr>
            </w:pPr>
            <w:r w:rsidRPr="00A7274D">
              <w:rPr>
                <w:rFonts w:ascii="宋体" w:hAnsi="宋体"/>
                <w:color w:val="000000" w:themeColor="text1"/>
                <w:sz w:val="20"/>
              </w:rPr>
              <w:t>5</w:t>
            </w:r>
            <w:r w:rsidRPr="00A7274D">
              <w:rPr>
                <w:rFonts w:ascii="宋体" w:hAnsi="宋体" w:hint="eastAsia"/>
                <w:color w:val="000000" w:themeColor="text1"/>
                <w:sz w:val="20"/>
              </w:rPr>
              <w:t>、通过Z</w:t>
            </w:r>
            <w:r w:rsidRPr="00A7274D">
              <w:rPr>
                <w:rFonts w:ascii="宋体" w:hAnsi="宋体"/>
                <w:color w:val="000000" w:themeColor="text1"/>
                <w:sz w:val="20"/>
              </w:rPr>
              <w:t>ookeeper</w:t>
            </w:r>
            <w:r w:rsidRPr="00A7274D">
              <w:rPr>
                <w:rFonts w:ascii="宋体" w:hAnsi="宋体" w:hint="eastAsia"/>
                <w:color w:val="000000" w:themeColor="text1"/>
                <w:sz w:val="20"/>
              </w:rPr>
              <w:t>对</w:t>
            </w:r>
            <w:r w:rsidRPr="00A7274D">
              <w:rPr>
                <w:rFonts w:ascii="宋体" w:hAnsi="宋体"/>
                <w:color w:val="000000" w:themeColor="text1"/>
                <w:sz w:val="20"/>
              </w:rPr>
              <w:t>外调内</w:t>
            </w:r>
            <w:r w:rsidRPr="00A7274D">
              <w:rPr>
                <w:rFonts w:ascii="宋体" w:hAnsi="宋体" w:hint="eastAsia"/>
                <w:color w:val="000000" w:themeColor="text1"/>
                <w:sz w:val="20"/>
              </w:rPr>
              <w:t>和</w:t>
            </w:r>
            <w:r w:rsidRPr="00A7274D">
              <w:rPr>
                <w:rFonts w:ascii="宋体" w:hAnsi="宋体"/>
                <w:color w:val="000000" w:themeColor="text1"/>
                <w:sz w:val="20"/>
              </w:rPr>
              <w:t>内调外的接口进行统一的注册于管理</w:t>
            </w:r>
            <w:r w:rsidRPr="00A7274D">
              <w:rPr>
                <w:rFonts w:ascii="宋体" w:hAnsi="宋体" w:hint="eastAsia"/>
                <w:color w:val="000000" w:themeColor="text1"/>
                <w:sz w:val="20"/>
              </w:rPr>
              <w:t>；</w:t>
            </w:r>
          </w:p>
          <w:p w:rsidR="00143F0F" w:rsidRPr="00A7274D" w:rsidRDefault="00143F0F" w:rsidP="008B5B18">
            <w:pPr>
              <w:spacing w:line="276" w:lineRule="auto"/>
              <w:ind w:firstLineChars="100" w:firstLine="200"/>
              <w:jc w:val="left"/>
              <w:rPr>
                <w:rFonts w:ascii="宋体" w:hAnsi="宋体"/>
                <w:color w:val="000000" w:themeColor="text1"/>
                <w:sz w:val="20"/>
              </w:rPr>
            </w:pPr>
            <w:r w:rsidRPr="00A7274D">
              <w:rPr>
                <w:rFonts w:ascii="宋体" w:hAnsi="宋体"/>
                <w:color w:val="000000" w:themeColor="text1"/>
                <w:sz w:val="20"/>
              </w:rPr>
              <w:t>6</w:t>
            </w:r>
            <w:r w:rsidRPr="00A7274D">
              <w:rPr>
                <w:rFonts w:ascii="宋体" w:hAnsi="宋体" w:hint="eastAsia"/>
                <w:color w:val="000000" w:themeColor="text1"/>
                <w:sz w:val="20"/>
              </w:rPr>
              <w:t>、使用Quartz定时调度，实现对业务</w:t>
            </w:r>
            <w:r w:rsidRPr="00A7274D">
              <w:rPr>
                <w:rFonts w:ascii="宋体" w:hAnsi="宋体"/>
                <w:color w:val="000000" w:themeColor="text1"/>
                <w:sz w:val="20"/>
              </w:rPr>
              <w:t>文件的上传</w:t>
            </w:r>
            <w:r w:rsidRPr="00A7274D">
              <w:rPr>
                <w:rFonts w:ascii="宋体" w:hAnsi="宋体" w:hint="eastAsia"/>
                <w:color w:val="000000" w:themeColor="text1"/>
                <w:sz w:val="20"/>
              </w:rPr>
              <w:t>与</w:t>
            </w:r>
            <w:r w:rsidRPr="00A7274D">
              <w:rPr>
                <w:rFonts w:ascii="宋体" w:hAnsi="宋体"/>
                <w:color w:val="000000" w:themeColor="text1"/>
                <w:sz w:val="20"/>
              </w:rPr>
              <w:t>下载</w:t>
            </w:r>
            <w:r w:rsidRPr="00A7274D">
              <w:rPr>
                <w:rFonts w:ascii="宋体" w:hAnsi="宋体" w:hint="eastAsia"/>
                <w:color w:val="000000" w:themeColor="text1"/>
                <w:sz w:val="20"/>
              </w:rPr>
              <w:t>；</w:t>
            </w:r>
          </w:p>
          <w:p w:rsidR="00143F0F" w:rsidRPr="00A7274D" w:rsidRDefault="00143F0F" w:rsidP="008B5B18">
            <w:pPr>
              <w:spacing w:line="276" w:lineRule="auto"/>
              <w:jc w:val="left"/>
              <w:rPr>
                <w:rFonts w:ascii="宋体" w:hAnsi="宋体"/>
                <w:b/>
                <w:bCs/>
                <w:color w:val="000000" w:themeColor="text1"/>
                <w:sz w:val="20"/>
              </w:rPr>
            </w:pPr>
          </w:p>
          <w:p w:rsidR="006A3419" w:rsidRPr="00A7274D" w:rsidRDefault="00C2187A" w:rsidP="008B5B18">
            <w:pPr>
              <w:spacing w:line="276" w:lineRule="auto"/>
              <w:jc w:val="left"/>
              <w:rPr>
                <w:rFonts w:ascii="宋体" w:hAnsi="宋体" w:hint="eastAsia"/>
                <w:b/>
                <w:bCs/>
                <w:color w:val="000000" w:themeColor="text1"/>
                <w:sz w:val="20"/>
              </w:rPr>
            </w:pPr>
            <w:r w:rsidRPr="00A7274D">
              <w:rPr>
                <w:rFonts w:ascii="宋体" w:hAnsi="宋体" w:hint="eastAsia"/>
                <w:b/>
                <w:bCs/>
                <w:color w:val="000000" w:themeColor="text1"/>
                <w:sz w:val="20"/>
              </w:rPr>
              <w:t>项目</w:t>
            </w:r>
            <w:r w:rsidRPr="00A7274D">
              <w:rPr>
                <w:rFonts w:ascii="宋体" w:hAnsi="宋体" w:hint="eastAsia"/>
                <w:b/>
                <w:bCs/>
                <w:color w:val="000000" w:themeColor="text1"/>
                <w:sz w:val="20"/>
              </w:rPr>
              <w:t xml:space="preserve">  </w:t>
            </w:r>
            <w:r w:rsidR="001D4CF5" w:rsidRPr="00A7274D">
              <w:rPr>
                <w:rFonts w:ascii="宋体" w:hAnsi="宋体" w:hint="eastAsia"/>
                <w:b/>
                <w:bCs/>
                <w:color w:val="000000" w:themeColor="text1"/>
                <w:sz w:val="20"/>
              </w:rPr>
              <w:t>二</w:t>
            </w:r>
            <w:r w:rsidRPr="00A7274D">
              <w:rPr>
                <w:rFonts w:ascii="宋体" w:hAnsi="宋体" w:hint="eastAsia"/>
                <w:color w:val="000000" w:themeColor="text1"/>
                <w:sz w:val="20"/>
              </w:rPr>
              <w:t>：</w:t>
            </w:r>
            <w:bookmarkStart w:id="20" w:name="OLE_LINK4"/>
            <w:bookmarkStart w:id="21" w:name="OLE_LINK20"/>
            <w:r w:rsidRPr="00A7274D">
              <w:rPr>
                <w:rFonts w:ascii="宋体" w:hAnsi="宋体" w:hint="eastAsia"/>
                <w:b/>
                <w:bCs/>
                <w:color w:val="000000" w:themeColor="text1"/>
                <w:sz w:val="20"/>
              </w:rPr>
              <w:t>怡乐</w:t>
            </w:r>
            <w:bookmarkEnd w:id="20"/>
            <w:bookmarkEnd w:id="21"/>
            <w:r w:rsidR="00F1496D" w:rsidRPr="00A7274D">
              <w:rPr>
                <w:rFonts w:ascii="宋体" w:hAnsi="宋体" w:hint="eastAsia"/>
                <w:b/>
                <w:bCs/>
                <w:color w:val="000000" w:themeColor="text1"/>
                <w:sz w:val="20"/>
              </w:rPr>
              <w:t>百货</w:t>
            </w:r>
            <w:r w:rsidR="00922184" w:rsidRPr="00A7274D">
              <w:rPr>
                <w:rFonts w:ascii="宋体" w:hAnsi="宋体" w:hint="eastAsia"/>
                <w:b/>
                <w:bCs/>
                <w:color w:val="000000" w:themeColor="text1"/>
                <w:sz w:val="20"/>
              </w:rPr>
              <w:t>采购平台</w:t>
            </w:r>
          </w:p>
          <w:p w:rsidR="006A3419" w:rsidRPr="00A7274D" w:rsidRDefault="00C2187A" w:rsidP="008B5B18">
            <w:pPr>
              <w:spacing w:line="276" w:lineRule="auto"/>
              <w:jc w:val="left"/>
              <w:rPr>
                <w:rFonts w:ascii="宋体" w:hAnsi="宋体"/>
                <w:color w:val="000000" w:themeColor="text1"/>
                <w:sz w:val="20"/>
              </w:rPr>
            </w:pPr>
            <w:bookmarkStart w:id="22" w:name="OLE_LINK31"/>
            <w:r w:rsidRPr="00A7274D">
              <w:rPr>
                <w:rFonts w:ascii="宋体" w:hAnsi="宋体" w:hint="eastAsia"/>
                <w:b/>
                <w:bCs/>
                <w:color w:val="000000" w:themeColor="text1"/>
                <w:sz w:val="20"/>
              </w:rPr>
              <w:t>开发环境</w:t>
            </w:r>
            <w:r w:rsidRPr="00A7274D">
              <w:rPr>
                <w:rFonts w:ascii="宋体" w:hAnsi="宋体" w:hint="eastAsia"/>
                <w:color w:val="000000" w:themeColor="text1"/>
                <w:sz w:val="20"/>
              </w:rPr>
              <w:t xml:space="preserve">: </w:t>
            </w:r>
            <w:bookmarkStart w:id="23" w:name="OLE_LINK21"/>
            <w:r w:rsidRPr="00A7274D">
              <w:rPr>
                <w:rFonts w:ascii="宋体" w:hAnsi="宋体" w:hint="eastAsia"/>
                <w:color w:val="000000" w:themeColor="text1"/>
                <w:sz w:val="20"/>
              </w:rPr>
              <w:t>Eclipse4.5</w:t>
            </w:r>
            <w:r w:rsidRPr="00A7274D">
              <w:rPr>
                <w:rFonts w:ascii="宋体" w:hAnsi="宋体" w:hint="eastAsia"/>
                <w:color w:val="000000" w:themeColor="text1"/>
                <w:sz w:val="20"/>
              </w:rPr>
              <w:t>、</w:t>
            </w:r>
            <w:r w:rsidRPr="00A7274D">
              <w:rPr>
                <w:rFonts w:ascii="宋体" w:hAnsi="宋体" w:hint="eastAsia"/>
                <w:color w:val="000000" w:themeColor="text1"/>
                <w:sz w:val="20"/>
              </w:rPr>
              <w:t>Windows7</w:t>
            </w:r>
            <w:r w:rsidRPr="00A7274D">
              <w:rPr>
                <w:rFonts w:ascii="宋体" w:hAnsi="宋体" w:hint="eastAsia"/>
                <w:color w:val="000000" w:themeColor="text1"/>
                <w:sz w:val="20"/>
              </w:rPr>
              <w:t>、</w:t>
            </w:r>
            <w:r w:rsidRPr="00A7274D">
              <w:rPr>
                <w:rFonts w:ascii="宋体" w:hAnsi="宋体" w:hint="eastAsia"/>
                <w:color w:val="000000" w:themeColor="text1"/>
                <w:sz w:val="20"/>
              </w:rPr>
              <w:t>JDK1.7</w:t>
            </w:r>
            <w:r w:rsidRPr="00A7274D">
              <w:rPr>
                <w:rFonts w:ascii="宋体" w:hAnsi="宋体" w:hint="eastAsia"/>
                <w:color w:val="000000" w:themeColor="text1"/>
                <w:sz w:val="20"/>
              </w:rPr>
              <w:t>、</w:t>
            </w:r>
            <w:r w:rsidRPr="00A7274D">
              <w:rPr>
                <w:rFonts w:ascii="宋体" w:hAnsi="宋体" w:hint="eastAsia"/>
                <w:color w:val="000000" w:themeColor="text1"/>
                <w:sz w:val="20"/>
              </w:rPr>
              <w:t>Tomcat7.0</w:t>
            </w:r>
            <w:r w:rsidRPr="00A7274D">
              <w:rPr>
                <w:rFonts w:ascii="宋体" w:hAnsi="宋体" w:hint="eastAsia"/>
                <w:color w:val="000000" w:themeColor="text1"/>
                <w:sz w:val="20"/>
              </w:rPr>
              <w:t>、</w:t>
            </w:r>
            <w:r w:rsidRPr="00A7274D">
              <w:rPr>
                <w:rFonts w:ascii="宋体" w:hAnsi="宋体" w:hint="eastAsia"/>
                <w:color w:val="000000" w:themeColor="text1"/>
                <w:sz w:val="20"/>
              </w:rPr>
              <w:t>MySQL5.5</w:t>
            </w:r>
            <w:r w:rsidRPr="00A7274D">
              <w:rPr>
                <w:rFonts w:ascii="宋体" w:hAnsi="宋体" w:hint="eastAsia"/>
                <w:color w:val="000000" w:themeColor="text1"/>
                <w:sz w:val="20"/>
              </w:rPr>
              <w:t>、</w:t>
            </w:r>
            <w:r w:rsidRPr="00A7274D">
              <w:rPr>
                <w:rFonts w:ascii="宋体" w:hAnsi="宋体" w:hint="eastAsia"/>
                <w:color w:val="000000" w:themeColor="text1"/>
                <w:sz w:val="20"/>
              </w:rPr>
              <w:t>Linux</w:t>
            </w:r>
            <w:bookmarkEnd w:id="23"/>
          </w:p>
          <w:p w:rsidR="006A3419" w:rsidRPr="00A7274D" w:rsidRDefault="00C2187A" w:rsidP="008B5B18">
            <w:pPr>
              <w:spacing w:line="276" w:lineRule="auto"/>
              <w:jc w:val="left"/>
              <w:rPr>
                <w:rFonts w:ascii="宋体" w:hAnsi="宋体"/>
                <w:color w:val="000000" w:themeColor="text1"/>
                <w:sz w:val="20"/>
              </w:rPr>
            </w:pPr>
            <w:r w:rsidRPr="00A7274D">
              <w:rPr>
                <w:rFonts w:ascii="宋体" w:hAnsi="宋体" w:hint="eastAsia"/>
                <w:b/>
                <w:bCs/>
                <w:color w:val="000000" w:themeColor="text1"/>
                <w:sz w:val="20"/>
              </w:rPr>
              <w:t>软件架构</w:t>
            </w:r>
            <w:r w:rsidRPr="00A7274D">
              <w:rPr>
                <w:rFonts w:ascii="宋体" w:hAnsi="宋体" w:hint="eastAsia"/>
                <w:color w:val="000000" w:themeColor="text1"/>
                <w:sz w:val="20"/>
              </w:rPr>
              <w:t>：</w:t>
            </w:r>
            <w:bookmarkStart w:id="24" w:name="OLE_LINK22"/>
            <w:r w:rsidRPr="00A7274D">
              <w:rPr>
                <w:rFonts w:ascii="宋体" w:hAnsi="宋体" w:hint="eastAsia"/>
                <w:color w:val="000000" w:themeColor="text1"/>
                <w:sz w:val="20"/>
              </w:rPr>
              <w:t>Spring+SpringMVC+MyBatis+jQuery+EasyUI+Ajax+Quartz+CXF-WebService+Redis+Nginx+solr</w:t>
            </w:r>
            <w:bookmarkEnd w:id="24"/>
          </w:p>
          <w:p w:rsidR="006A3419" w:rsidRPr="00A7274D" w:rsidRDefault="00C2187A" w:rsidP="008B5B18">
            <w:pPr>
              <w:spacing w:line="276" w:lineRule="auto"/>
              <w:jc w:val="left"/>
              <w:rPr>
                <w:rFonts w:ascii="宋体" w:hAnsi="宋体"/>
                <w:color w:val="000000" w:themeColor="text1"/>
                <w:sz w:val="20"/>
              </w:rPr>
            </w:pPr>
            <w:bookmarkStart w:id="25" w:name="OLE_LINK40"/>
            <w:r w:rsidRPr="00A7274D">
              <w:rPr>
                <w:rFonts w:ascii="宋体" w:hAnsi="宋体" w:hint="eastAsia"/>
                <w:b/>
                <w:bCs/>
                <w:color w:val="000000" w:themeColor="text1"/>
                <w:sz w:val="20"/>
              </w:rPr>
              <w:t>项目描述</w:t>
            </w:r>
            <w:r w:rsidRPr="00A7274D">
              <w:rPr>
                <w:rFonts w:ascii="宋体" w:hAnsi="宋体" w:hint="eastAsia"/>
                <w:color w:val="000000" w:themeColor="text1"/>
                <w:sz w:val="20"/>
              </w:rPr>
              <w:t>：</w:t>
            </w:r>
          </w:p>
          <w:p w:rsidR="006A3419" w:rsidRPr="00A7274D" w:rsidRDefault="00C2187A" w:rsidP="008B5B18">
            <w:pPr>
              <w:spacing w:line="276" w:lineRule="auto"/>
              <w:ind w:firstLineChars="200" w:firstLine="400"/>
              <w:jc w:val="left"/>
              <w:rPr>
                <w:rFonts w:ascii="宋体" w:hAnsi="宋体"/>
                <w:color w:val="000000" w:themeColor="text1"/>
                <w:sz w:val="20"/>
              </w:rPr>
            </w:pPr>
            <w:bookmarkStart w:id="26" w:name="OLE_LINK10"/>
            <w:r w:rsidRPr="00A7274D">
              <w:rPr>
                <w:rFonts w:ascii="宋体" w:hAnsi="宋体" w:hint="eastAsia"/>
                <w:color w:val="000000" w:themeColor="text1"/>
                <w:sz w:val="20"/>
              </w:rPr>
              <w:t>本系统主要用于营销水果、副食、百货等消费品，是具有用户管理系统，后台的商品发布系统，前台的商品展示供用户添加购物车，确认下单支付，查看订单及物流信息等功能的网上购物平台。系统模块分为：商品管理系统、交易系统、用户认证系统、支付系统、关键字搜索服务系统、统一权限管理系统、进销存库存系统、物流系统、日志系统等。</w:t>
            </w:r>
            <w:bookmarkEnd w:id="26"/>
          </w:p>
          <w:p w:rsidR="006A3419" w:rsidRPr="00A7274D" w:rsidRDefault="00C2187A" w:rsidP="008B5B18">
            <w:pPr>
              <w:spacing w:line="276" w:lineRule="auto"/>
              <w:jc w:val="left"/>
              <w:rPr>
                <w:rFonts w:ascii="宋体" w:hAnsi="宋体"/>
                <w:color w:val="000000" w:themeColor="text1"/>
                <w:sz w:val="20"/>
              </w:rPr>
            </w:pPr>
            <w:r w:rsidRPr="00A7274D">
              <w:rPr>
                <w:rFonts w:ascii="宋体" w:hAnsi="宋体" w:hint="eastAsia"/>
                <w:b/>
                <w:bCs/>
                <w:color w:val="000000" w:themeColor="text1"/>
                <w:sz w:val="20"/>
              </w:rPr>
              <w:t>职责描述</w:t>
            </w:r>
            <w:r w:rsidRPr="00A7274D">
              <w:rPr>
                <w:rFonts w:ascii="宋体" w:hAnsi="宋体" w:hint="eastAsia"/>
                <w:color w:val="000000" w:themeColor="text1"/>
                <w:sz w:val="20"/>
              </w:rPr>
              <w:t>：</w:t>
            </w:r>
          </w:p>
          <w:p w:rsidR="006A3419" w:rsidRPr="00A7274D" w:rsidRDefault="00C2187A" w:rsidP="008B5B18">
            <w:pPr>
              <w:spacing w:line="276" w:lineRule="auto"/>
              <w:jc w:val="left"/>
              <w:rPr>
                <w:rFonts w:ascii="宋体" w:hAnsi="宋体"/>
                <w:color w:val="000000" w:themeColor="text1"/>
                <w:sz w:val="20"/>
              </w:rPr>
            </w:pPr>
            <w:r w:rsidRPr="00A7274D">
              <w:rPr>
                <w:rFonts w:ascii="宋体" w:hAnsi="宋体" w:hint="eastAsia"/>
                <w:color w:val="000000" w:themeColor="text1"/>
                <w:sz w:val="20"/>
              </w:rPr>
              <w:t xml:space="preserve"> </w:t>
            </w:r>
            <w:bookmarkStart w:id="27" w:name="OLE_LINK9"/>
            <w:r w:rsidRPr="00A7274D">
              <w:rPr>
                <w:rFonts w:ascii="宋体" w:hAnsi="宋体" w:hint="eastAsia"/>
                <w:color w:val="000000" w:themeColor="text1"/>
                <w:sz w:val="20"/>
              </w:rPr>
              <w:t xml:space="preserve"> </w:t>
            </w:r>
            <w:r w:rsidRPr="00A7274D">
              <w:rPr>
                <w:rFonts w:ascii="宋体" w:hAnsi="宋体" w:hint="eastAsia"/>
                <w:color w:val="000000" w:themeColor="text1"/>
                <w:sz w:val="20"/>
              </w:rPr>
              <w:t>参与商品管理模块、交易系统模块、用户认证系统、支付系统模块：</w:t>
            </w:r>
          </w:p>
          <w:p w:rsidR="006A3419" w:rsidRPr="00A7274D" w:rsidRDefault="00C2187A" w:rsidP="008B5B18">
            <w:pPr>
              <w:spacing w:line="276" w:lineRule="auto"/>
              <w:ind w:firstLineChars="200" w:firstLine="400"/>
              <w:jc w:val="left"/>
              <w:rPr>
                <w:rFonts w:ascii="宋体" w:hAnsi="宋体"/>
                <w:color w:val="000000" w:themeColor="text1"/>
                <w:sz w:val="20"/>
              </w:rPr>
            </w:pPr>
            <w:r w:rsidRPr="00A7274D">
              <w:rPr>
                <w:rFonts w:ascii="宋体" w:hAnsi="宋体" w:hint="eastAsia"/>
                <w:color w:val="000000" w:themeColor="text1"/>
                <w:sz w:val="20"/>
              </w:rPr>
              <w:t>负责：商品</w:t>
            </w:r>
            <w:r w:rsidRPr="00A7274D">
              <w:rPr>
                <w:rFonts w:ascii="宋体" w:hAnsi="宋体" w:hint="eastAsia"/>
                <w:color w:val="000000" w:themeColor="text1"/>
                <w:sz w:val="20"/>
              </w:rPr>
              <w:t>SPU</w:t>
            </w:r>
            <w:r w:rsidRPr="00A7274D">
              <w:rPr>
                <w:rFonts w:ascii="宋体" w:hAnsi="宋体" w:hint="eastAsia"/>
                <w:color w:val="000000" w:themeColor="text1"/>
                <w:sz w:val="20"/>
              </w:rPr>
              <w:t>的发布、属性管理、</w:t>
            </w:r>
            <w:r w:rsidRPr="00A7274D">
              <w:rPr>
                <w:rFonts w:ascii="宋体" w:hAnsi="宋体" w:hint="eastAsia"/>
                <w:color w:val="000000" w:themeColor="text1"/>
                <w:sz w:val="20"/>
              </w:rPr>
              <w:t>SKU</w:t>
            </w:r>
            <w:r w:rsidRPr="00A7274D">
              <w:rPr>
                <w:rFonts w:ascii="宋体" w:hAnsi="宋体" w:hint="eastAsia"/>
                <w:color w:val="000000" w:themeColor="text1"/>
                <w:sz w:val="20"/>
              </w:rPr>
              <w:t>库存信息维护代码的编写；</w:t>
            </w:r>
          </w:p>
          <w:p w:rsidR="006A3419" w:rsidRPr="00A7274D" w:rsidRDefault="00C2187A" w:rsidP="008B5B18">
            <w:pPr>
              <w:spacing w:line="276" w:lineRule="auto"/>
              <w:ind w:firstLineChars="200" w:firstLine="400"/>
              <w:jc w:val="left"/>
              <w:rPr>
                <w:rFonts w:ascii="宋体" w:hAnsi="宋体"/>
                <w:color w:val="000000" w:themeColor="text1"/>
                <w:sz w:val="20"/>
              </w:rPr>
            </w:pPr>
            <w:r w:rsidRPr="00A7274D">
              <w:rPr>
                <w:rFonts w:ascii="宋体" w:hAnsi="宋体" w:hint="eastAsia"/>
                <w:color w:val="000000" w:themeColor="text1"/>
                <w:sz w:val="20"/>
              </w:rPr>
              <w:t>负责：</w:t>
            </w:r>
            <w:r w:rsidR="00DA6A55" w:rsidRPr="00A7274D">
              <w:rPr>
                <w:rFonts w:ascii="宋体" w:hAnsi="宋体" w:hint="eastAsia"/>
                <w:color w:val="000000" w:themeColor="text1"/>
                <w:sz w:val="20"/>
              </w:rPr>
              <w:t>用</w:t>
            </w:r>
            <w:r w:rsidR="00DA6A55" w:rsidRPr="00A7274D">
              <w:rPr>
                <w:rFonts w:ascii="宋体" w:hAnsi="宋体"/>
                <w:color w:val="000000" w:themeColor="text1"/>
                <w:sz w:val="20"/>
              </w:rPr>
              <w:t>Solr</w:t>
            </w:r>
            <w:r w:rsidR="00DA6A55" w:rsidRPr="00A7274D">
              <w:rPr>
                <w:rFonts w:ascii="宋体" w:hAnsi="宋体" w:hint="eastAsia"/>
                <w:color w:val="000000" w:themeColor="text1"/>
                <w:sz w:val="20"/>
              </w:rPr>
              <w:t>实现关键字</w:t>
            </w:r>
            <w:r w:rsidR="00DA6A55" w:rsidRPr="00A7274D">
              <w:rPr>
                <w:rFonts w:ascii="宋体" w:hAnsi="宋体"/>
                <w:color w:val="000000" w:themeColor="text1"/>
                <w:sz w:val="20"/>
              </w:rPr>
              <w:t>的检索</w:t>
            </w:r>
            <w:r w:rsidRPr="00A7274D">
              <w:rPr>
                <w:rFonts w:ascii="宋体" w:hAnsi="宋体" w:hint="eastAsia"/>
                <w:color w:val="000000" w:themeColor="text1"/>
                <w:sz w:val="20"/>
              </w:rPr>
              <w:t>；</w:t>
            </w:r>
          </w:p>
          <w:p w:rsidR="006A3419" w:rsidRPr="00A7274D" w:rsidRDefault="00C2187A" w:rsidP="008B5B18">
            <w:pPr>
              <w:spacing w:line="276" w:lineRule="auto"/>
              <w:ind w:firstLineChars="200" w:firstLine="400"/>
              <w:jc w:val="left"/>
              <w:rPr>
                <w:rFonts w:ascii="宋体" w:hAnsi="宋体"/>
                <w:color w:val="000000" w:themeColor="text1"/>
                <w:sz w:val="20"/>
              </w:rPr>
            </w:pPr>
            <w:r w:rsidRPr="00A7274D">
              <w:rPr>
                <w:rFonts w:ascii="宋体" w:hAnsi="宋体" w:hint="eastAsia"/>
                <w:color w:val="000000" w:themeColor="text1"/>
                <w:sz w:val="20"/>
              </w:rPr>
              <w:t>负责：用户登录和注册的</w:t>
            </w:r>
            <w:r w:rsidRPr="00A7274D">
              <w:rPr>
                <w:rFonts w:ascii="宋体" w:hAnsi="宋体" w:hint="eastAsia"/>
                <w:color w:val="000000" w:themeColor="text1"/>
                <w:sz w:val="20"/>
              </w:rPr>
              <w:t>WebService</w:t>
            </w:r>
            <w:r w:rsidRPr="00A7274D">
              <w:rPr>
                <w:rFonts w:ascii="宋体" w:hAnsi="宋体" w:hint="eastAsia"/>
                <w:color w:val="000000" w:themeColor="text1"/>
                <w:sz w:val="20"/>
              </w:rPr>
              <w:t>接口的编写；</w:t>
            </w:r>
          </w:p>
          <w:p w:rsidR="006A3419" w:rsidRPr="00A7274D" w:rsidRDefault="00C2187A" w:rsidP="008B5B18">
            <w:pPr>
              <w:spacing w:line="276" w:lineRule="auto"/>
              <w:ind w:firstLineChars="200" w:firstLine="400"/>
              <w:jc w:val="left"/>
              <w:rPr>
                <w:rFonts w:ascii="宋体" w:hAnsi="宋体"/>
                <w:color w:val="000000" w:themeColor="text1"/>
                <w:sz w:val="20"/>
              </w:rPr>
            </w:pPr>
            <w:r w:rsidRPr="00A7274D">
              <w:rPr>
                <w:rFonts w:ascii="宋体" w:hAnsi="宋体" w:hint="eastAsia"/>
                <w:color w:val="000000" w:themeColor="text1"/>
                <w:sz w:val="20"/>
              </w:rPr>
              <w:t>负责：</w:t>
            </w:r>
            <w:r w:rsidRPr="00A7274D">
              <w:rPr>
                <w:rFonts w:ascii="宋体" w:hAnsi="宋体" w:hint="eastAsia"/>
                <w:color w:val="000000" w:themeColor="text1"/>
                <w:sz w:val="20"/>
              </w:rPr>
              <w:t>redis</w:t>
            </w:r>
            <w:r w:rsidRPr="00A7274D">
              <w:rPr>
                <w:rFonts w:ascii="宋体" w:hAnsi="宋体" w:hint="eastAsia"/>
                <w:color w:val="000000" w:themeColor="text1"/>
                <w:sz w:val="20"/>
              </w:rPr>
              <w:t>缓存</w:t>
            </w:r>
            <w:r w:rsidRPr="00A7274D">
              <w:rPr>
                <w:rFonts w:ascii="宋体" w:hAnsi="宋体" w:hint="eastAsia"/>
                <w:color w:val="000000" w:themeColor="text1"/>
                <w:sz w:val="20"/>
              </w:rPr>
              <w:t>sku</w:t>
            </w:r>
            <w:r w:rsidRPr="00A7274D">
              <w:rPr>
                <w:rFonts w:ascii="宋体" w:hAnsi="宋体" w:hint="eastAsia"/>
                <w:color w:val="000000" w:themeColor="text1"/>
                <w:sz w:val="20"/>
              </w:rPr>
              <w:t>的实现；</w:t>
            </w:r>
          </w:p>
          <w:bookmarkEnd w:id="27"/>
          <w:p w:rsidR="006A3419" w:rsidRPr="00A7274D" w:rsidRDefault="00C2187A" w:rsidP="008B5B18">
            <w:pPr>
              <w:spacing w:line="276" w:lineRule="auto"/>
              <w:jc w:val="left"/>
              <w:rPr>
                <w:rFonts w:ascii="宋体" w:hAnsi="宋体"/>
                <w:color w:val="000000" w:themeColor="text1"/>
                <w:sz w:val="20"/>
              </w:rPr>
            </w:pPr>
            <w:r w:rsidRPr="00A7274D">
              <w:rPr>
                <w:rFonts w:ascii="宋体" w:hAnsi="宋体" w:hint="eastAsia"/>
                <w:b/>
                <w:bCs/>
                <w:color w:val="000000" w:themeColor="text1"/>
                <w:sz w:val="20"/>
              </w:rPr>
              <w:t>技术描述</w:t>
            </w:r>
            <w:r w:rsidRPr="00A7274D">
              <w:rPr>
                <w:rFonts w:ascii="宋体" w:hAnsi="宋体" w:hint="eastAsia"/>
                <w:color w:val="000000" w:themeColor="text1"/>
                <w:sz w:val="20"/>
              </w:rPr>
              <w:t>：</w:t>
            </w:r>
          </w:p>
          <w:p w:rsidR="006A3419" w:rsidRPr="00A7274D" w:rsidRDefault="00C2187A" w:rsidP="008B5B18">
            <w:pPr>
              <w:spacing w:line="276" w:lineRule="auto"/>
              <w:ind w:firstLineChars="100" w:firstLine="200"/>
              <w:jc w:val="left"/>
              <w:rPr>
                <w:rFonts w:ascii="宋体" w:hAnsi="宋体"/>
                <w:color w:val="000000" w:themeColor="text1"/>
                <w:sz w:val="20"/>
              </w:rPr>
            </w:pPr>
            <w:r w:rsidRPr="00A7274D">
              <w:rPr>
                <w:rFonts w:ascii="宋体" w:hAnsi="宋体" w:hint="eastAsia"/>
                <w:color w:val="000000" w:themeColor="text1"/>
                <w:sz w:val="20"/>
              </w:rPr>
              <w:t>1</w:t>
            </w:r>
            <w:r w:rsidRPr="00A7274D">
              <w:rPr>
                <w:rFonts w:ascii="宋体" w:hAnsi="宋体" w:hint="eastAsia"/>
                <w:color w:val="000000" w:themeColor="text1"/>
                <w:sz w:val="20"/>
              </w:rPr>
              <w:t>、采用</w:t>
            </w:r>
            <w:r w:rsidRPr="00A7274D">
              <w:rPr>
                <w:rFonts w:ascii="宋体" w:hAnsi="宋体" w:hint="eastAsia"/>
                <w:color w:val="000000" w:themeColor="text1"/>
                <w:sz w:val="20"/>
              </w:rPr>
              <w:t xml:space="preserve"> Spring</w:t>
            </w:r>
            <w:r w:rsidRPr="00A7274D">
              <w:rPr>
                <w:rFonts w:ascii="宋体" w:hAnsi="宋体" w:hint="eastAsia"/>
                <w:color w:val="000000" w:themeColor="text1"/>
                <w:sz w:val="20"/>
              </w:rPr>
              <w:t>、</w:t>
            </w:r>
            <w:r w:rsidRPr="00A7274D">
              <w:rPr>
                <w:rFonts w:ascii="宋体" w:hAnsi="宋体" w:hint="eastAsia"/>
                <w:color w:val="000000" w:themeColor="text1"/>
                <w:sz w:val="20"/>
              </w:rPr>
              <w:t>SpringMVC</w:t>
            </w:r>
            <w:r w:rsidRPr="00A7274D">
              <w:rPr>
                <w:rFonts w:ascii="宋体" w:hAnsi="宋体" w:hint="eastAsia"/>
                <w:color w:val="000000" w:themeColor="text1"/>
                <w:sz w:val="20"/>
              </w:rPr>
              <w:t>和</w:t>
            </w:r>
            <w:r w:rsidRPr="00A7274D">
              <w:rPr>
                <w:rFonts w:ascii="宋体" w:hAnsi="宋体" w:hint="eastAsia"/>
                <w:color w:val="000000" w:themeColor="text1"/>
                <w:sz w:val="20"/>
              </w:rPr>
              <w:t xml:space="preserve"> MyBatis</w:t>
            </w:r>
            <w:r w:rsidRPr="00A7274D">
              <w:rPr>
                <w:rFonts w:ascii="宋体" w:hAnsi="宋体" w:hint="eastAsia"/>
                <w:color w:val="000000" w:themeColor="text1"/>
                <w:sz w:val="20"/>
              </w:rPr>
              <w:t>作为底层架构；</w:t>
            </w:r>
          </w:p>
          <w:p w:rsidR="006A3419" w:rsidRPr="00A7274D" w:rsidRDefault="00C2187A" w:rsidP="008B5B18">
            <w:pPr>
              <w:spacing w:line="276" w:lineRule="auto"/>
              <w:ind w:firstLineChars="100" w:firstLine="200"/>
              <w:jc w:val="left"/>
              <w:rPr>
                <w:rFonts w:ascii="宋体" w:hAnsi="宋体"/>
                <w:color w:val="000000" w:themeColor="text1"/>
                <w:sz w:val="20"/>
              </w:rPr>
            </w:pPr>
            <w:r w:rsidRPr="00A7274D">
              <w:rPr>
                <w:rFonts w:ascii="宋体" w:hAnsi="宋体" w:hint="eastAsia"/>
                <w:color w:val="000000" w:themeColor="text1"/>
                <w:sz w:val="20"/>
              </w:rPr>
              <w:t>2</w:t>
            </w:r>
            <w:r w:rsidRPr="00A7274D">
              <w:rPr>
                <w:rFonts w:ascii="宋体" w:hAnsi="宋体" w:hint="eastAsia"/>
                <w:color w:val="000000" w:themeColor="text1"/>
                <w:sz w:val="20"/>
              </w:rPr>
              <w:t>、页面中使用</w:t>
            </w:r>
            <w:r w:rsidRPr="00A7274D">
              <w:rPr>
                <w:rFonts w:ascii="宋体" w:hAnsi="宋体" w:hint="eastAsia"/>
                <w:color w:val="000000" w:themeColor="text1"/>
                <w:sz w:val="20"/>
              </w:rPr>
              <w:t>jQuery</w:t>
            </w:r>
            <w:r w:rsidRPr="00A7274D">
              <w:rPr>
                <w:rFonts w:ascii="宋体" w:hAnsi="宋体" w:hint="eastAsia"/>
                <w:color w:val="000000" w:themeColor="text1"/>
                <w:sz w:val="20"/>
              </w:rPr>
              <w:t>、</w:t>
            </w:r>
            <w:r w:rsidRPr="00A7274D">
              <w:rPr>
                <w:rFonts w:ascii="宋体" w:hAnsi="宋体" w:hint="eastAsia"/>
                <w:color w:val="000000" w:themeColor="text1"/>
                <w:sz w:val="20"/>
              </w:rPr>
              <w:t>Ajax</w:t>
            </w:r>
            <w:r w:rsidRPr="00A7274D">
              <w:rPr>
                <w:rFonts w:ascii="宋体" w:hAnsi="宋体" w:hint="eastAsia"/>
                <w:color w:val="000000" w:themeColor="text1"/>
                <w:sz w:val="20"/>
              </w:rPr>
              <w:t>及</w:t>
            </w:r>
            <w:r w:rsidRPr="00A7274D">
              <w:rPr>
                <w:rFonts w:ascii="宋体" w:hAnsi="宋体" w:hint="eastAsia"/>
                <w:color w:val="000000" w:themeColor="text1"/>
                <w:sz w:val="20"/>
              </w:rPr>
              <w:t>jQuery</w:t>
            </w:r>
            <w:r w:rsidRPr="00A7274D">
              <w:rPr>
                <w:rFonts w:ascii="宋体" w:hAnsi="宋体" w:hint="eastAsia"/>
                <w:color w:val="000000" w:themeColor="text1"/>
                <w:sz w:val="20"/>
              </w:rPr>
              <w:t>插件以给用户更好的使用体验；</w:t>
            </w:r>
          </w:p>
          <w:p w:rsidR="006A3419" w:rsidRPr="00A7274D" w:rsidRDefault="00C2187A" w:rsidP="008B5B18">
            <w:pPr>
              <w:spacing w:line="276" w:lineRule="auto"/>
              <w:ind w:firstLineChars="100" w:firstLine="200"/>
              <w:jc w:val="left"/>
              <w:rPr>
                <w:rFonts w:ascii="宋体" w:hAnsi="宋体"/>
                <w:color w:val="000000" w:themeColor="text1"/>
                <w:sz w:val="20"/>
              </w:rPr>
            </w:pPr>
            <w:r w:rsidRPr="00A7274D">
              <w:rPr>
                <w:rFonts w:ascii="宋体" w:hAnsi="宋体" w:hint="eastAsia"/>
                <w:color w:val="000000" w:themeColor="text1"/>
                <w:sz w:val="20"/>
              </w:rPr>
              <w:t>3</w:t>
            </w:r>
            <w:r w:rsidRPr="00A7274D">
              <w:rPr>
                <w:rFonts w:ascii="宋体" w:hAnsi="宋体" w:hint="eastAsia"/>
                <w:color w:val="000000" w:themeColor="text1"/>
                <w:sz w:val="20"/>
              </w:rPr>
              <w:t>、采用</w:t>
            </w:r>
            <w:r w:rsidRPr="00A7274D">
              <w:rPr>
                <w:rFonts w:ascii="宋体" w:hAnsi="宋体" w:hint="eastAsia"/>
                <w:color w:val="000000" w:themeColor="text1"/>
                <w:sz w:val="20"/>
              </w:rPr>
              <w:t xml:space="preserve"> </w:t>
            </w:r>
            <w:r w:rsidRPr="00A7274D">
              <w:rPr>
                <w:rFonts w:ascii="宋体" w:hAnsi="宋体" w:hint="eastAsia"/>
                <w:color w:val="000000" w:themeColor="text1"/>
                <w:sz w:val="20"/>
              </w:rPr>
              <w:t>redis</w:t>
            </w:r>
            <w:r w:rsidRPr="00A7274D">
              <w:rPr>
                <w:rFonts w:ascii="宋体" w:hAnsi="宋体" w:hint="eastAsia"/>
                <w:color w:val="000000" w:themeColor="text1"/>
                <w:sz w:val="20"/>
              </w:rPr>
              <w:t>作为数据库缓存，负责缓存检索数据；</w:t>
            </w:r>
          </w:p>
          <w:p w:rsidR="006A3419" w:rsidRPr="00A7274D" w:rsidRDefault="00C2187A" w:rsidP="008B5B18">
            <w:pPr>
              <w:spacing w:line="276" w:lineRule="auto"/>
              <w:ind w:firstLineChars="100" w:firstLine="200"/>
              <w:jc w:val="left"/>
              <w:rPr>
                <w:rFonts w:ascii="宋体" w:hAnsi="宋体"/>
                <w:color w:val="000000" w:themeColor="text1"/>
                <w:sz w:val="20"/>
              </w:rPr>
            </w:pPr>
            <w:r w:rsidRPr="00A7274D">
              <w:rPr>
                <w:rFonts w:ascii="宋体" w:hAnsi="宋体" w:hint="eastAsia"/>
                <w:color w:val="000000" w:themeColor="text1"/>
                <w:sz w:val="20"/>
              </w:rPr>
              <w:lastRenderedPageBreak/>
              <w:t>4</w:t>
            </w:r>
            <w:r w:rsidRPr="00A7274D">
              <w:rPr>
                <w:rFonts w:ascii="宋体" w:hAnsi="宋体" w:hint="eastAsia"/>
                <w:color w:val="000000" w:themeColor="text1"/>
                <w:sz w:val="20"/>
              </w:rPr>
              <w:t>、用</w:t>
            </w:r>
            <w:r w:rsidRPr="00A7274D">
              <w:rPr>
                <w:rFonts w:ascii="宋体" w:hAnsi="宋体" w:hint="eastAsia"/>
                <w:color w:val="000000" w:themeColor="text1"/>
                <w:sz w:val="20"/>
              </w:rPr>
              <w:t>WebService</w:t>
            </w:r>
            <w:r w:rsidRPr="00A7274D">
              <w:rPr>
                <w:rFonts w:ascii="宋体" w:hAnsi="宋体" w:hint="eastAsia"/>
                <w:color w:val="000000" w:themeColor="text1"/>
                <w:sz w:val="20"/>
              </w:rPr>
              <w:t>完成独立的系统用户认证和用户管理等功能</w:t>
            </w:r>
            <w:bookmarkEnd w:id="18"/>
            <w:r w:rsidRPr="00A7274D">
              <w:rPr>
                <w:rFonts w:ascii="宋体" w:hAnsi="宋体" w:hint="eastAsia"/>
                <w:color w:val="000000" w:themeColor="text1"/>
                <w:sz w:val="20"/>
              </w:rPr>
              <w:t>；</w:t>
            </w:r>
          </w:p>
          <w:p w:rsidR="00B10129" w:rsidRPr="00A7274D" w:rsidRDefault="00C2187A" w:rsidP="008B5B18">
            <w:pPr>
              <w:spacing w:line="276" w:lineRule="auto"/>
              <w:ind w:firstLineChars="100" w:firstLine="200"/>
              <w:jc w:val="left"/>
              <w:rPr>
                <w:rFonts w:ascii="宋体" w:hAnsi="宋体" w:hint="eastAsia"/>
                <w:color w:val="000000" w:themeColor="text1"/>
                <w:sz w:val="20"/>
              </w:rPr>
            </w:pPr>
            <w:r w:rsidRPr="00A7274D">
              <w:rPr>
                <w:rFonts w:ascii="宋体" w:hAnsi="宋体" w:hint="eastAsia"/>
                <w:color w:val="000000" w:themeColor="text1"/>
                <w:sz w:val="20"/>
              </w:rPr>
              <w:t>5</w:t>
            </w:r>
            <w:r w:rsidRPr="00A7274D">
              <w:rPr>
                <w:rFonts w:ascii="宋体" w:hAnsi="宋体" w:hint="eastAsia"/>
                <w:color w:val="000000" w:themeColor="text1"/>
                <w:sz w:val="20"/>
              </w:rPr>
              <w:t>、用</w:t>
            </w:r>
            <w:r w:rsidRPr="00A7274D">
              <w:rPr>
                <w:rFonts w:ascii="宋体" w:hAnsi="宋体" w:hint="eastAsia"/>
                <w:color w:val="000000" w:themeColor="text1"/>
                <w:sz w:val="20"/>
              </w:rPr>
              <w:t>nginx</w:t>
            </w:r>
            <w:r w:rsidRPr="00A7274D">
              <w:rPr>
                <w:rFonts w:ascii="宋体" w:hAnsi="宋体" w:hint="eastAsia"/>
                <w:color w:val="000000" w:themeColor="text1"/>
                <w:sz w:val="20"/>
              </w:rPr>
              <w:t>作为反向代理服务器实现负载均衡；</w:t>
            </w:r>
            <w:bookmarkStart w:id="28" w:name="OLE_LINK36"/>
            <w:bookmarkStart w:id="29" w:name="OLE_LINK41"/>
            <w:bookmarkEnd w:id="22"/>
            <w:bookmarkEnd w:id="25"/>
          </w:p>
          <w:bookmarkEnd w:id="28"/>
          <w:bookmarkEnd w:id="29"/>
          <w:p w:rsidR="008F4DE9" w:rsidRPr="00A7274D" w:rsidRDefault="008F4DE9" w:rsidP="008B5B18">
            <w:pPr>
              <w:spacing w:line="276" w:lineRule="auto"/>
              <w:jc w:val="left"/>
              <w:rPr>
                <w:rFonts w:ascii="宋体" w:hAnsi="宋体"/>
                <w:b/>
                <w:bCs/>
                <w:color w:val="000000" w:themeColor="text1"/>
                <w:sz w:val="20"/>
              </w:rPr>
            </w:pPr>
            <w:r w:rsidRPr="00A7274D">
              <w:rPr>
                <w:rFonts w:ascii="宋体" w:hAnsi="宋体" w:hint="eastAsia"/>
                <w:b/>
                <w:bCs/>
                <w:color w:val="000000" w:themeColor="text1"/>
                <w:sz w:val="20"/>
              </w:rPr>
              <w:t xml:space="preserve">项目  </w:t>
            </w:r>
            <w:r w:rsidR="002A6D6E" w:rsidRPr="00A7274D">
              <w:rPr>
                <w:rFonts w:ascii="宋体" w:hAnsi="宋体" w:hint="eastAsia"/>
                <w:b/>
                <w:bCs/>
                <w:color w:val="000000" w:themeColor="text1"/>
                <w:sz w:val="20"/>
              </w:rPr>
              <w:t>三</w:t>
            </w:r>
            <w:r w:rsidRPr="00A7274D">
              <w:rPr>
                <w:rFonts w:ascii="宋体" w:hAnsi="宋体" w:hint="eastAsia"/>
                <w:color w:val="000000" w:themeColor="text1"/>
                <w:sz w:val="20"/>
              </w:rPr>
              <w:t>：</w:t>
            </w:r>
            <w:r w:rsidRPr="00A7274D">
              <w:rPr>
                <w:rFonts w:ascii="宋体" w:hAnsi="宋体" w:hint="eastAsia"/>
                <w:b/>
                <w:bCs/>
                <w:color w:val="000000" w:themeColor="text1"/>
                <w:sz w:val="20"/>
              </w:rPr>
              <w:t>逸安商贸供应商管理后台</w:t>
            </w:r>
          </w:p>
          <w:p w:rsidR="008F4DE9" w:rsidRPr="00A7274D" w:rsidRDefault="008F4DE9" w:rsidP="008B5B18">
            <w:pPr>
              <w:spacing w:line="276" w:lineRule="auto"/>
              <w:jc w:val="left"/>
              <w:rPr>
                <w:rFonts w:ascii="宋体" w:hAnsi="宋体"/>
                <w:color w:val="000000" w:themeColor="text1"/>
                <w:sz w:val="20"/>
              </w:rPr>
            </w:pPr>
            <w:bookmarkStart w:id="30" w:name="OLE_LINK37"/>
            <w:r w:rsidRPr="00A7274D">
              <w:rPr>
                <w:rFonts w:ascii="宋体" w:hAnsi="宋体" w:hint="eastAsia"/>
                <w:b/>
                <w:bCs/>
                <w:color w:val="000000" w:themeColor="text1"/>
                <w:sz w:val="20"/>
              </w:rPr>
              <w:t>开发环境</w:t>
            </w:r>
            <w:r w:rsidRPr="00A7274D">
              <w:rPr>
                <w:rFonts w:ascii="宋体" w:hAnsi="宋体" w:hint="eastAsia"/>
                <w:color w:val="000000" w:themeColor="text1"/>
                <w:sz w:val="20"/>
              </w:rPr>
              <w:t>: Eclipse、JDK1.7、Apache-Tomcat7、Mysql5.5、Windows 7、Linux、</w:t>
            </w:r>
            <w:r w:rsidRPr="00A7274D">
              <w:rPr>
                <w:rFonts w:ascii="宋体" w:hAnsi="宋体"/>
                <w:color w:val="000000" w:themeColor="text1"/>
                <w:sz w:val="20"/>
              </w:rPr>
              <w:t>Git</w:t>
            </w:r>
          </w:p>
          <w:p w:rsidR="008F4DE9" w:rsidRPr="00A7274D" w:rsidRDefault="008F4DE9" w:rsidP="008B5B18">
            <w:pPr>
              <w:spacing w:line="276" w:lineRule="auto"/>
              <w:jc w:val="left"/>
              <w:rPr>
                <w:rFonts w:ascii="宋体" w:hAnsi="宋体"/>
                <w:color w:val="000000" w:themeColor="text1"/>
                <w:sz w:val="20"/>
              </w:rPr>
            </w:pPr>
            <w:r w:rsidRPr="00A7274D">
              <w:rPr>
                <w:rFonts w:ascii="宋体" w:hAnsi="宋体" w:hint="eastAsia"/>
                <w:b/>
                <w:bCs/>
                <w:color w:val="000000" w:themeColor="text1"/>
                <w:sz w:val="20"/>
              </w:rPr>
              <w:t>软件架构</w:t>
            </w:r>
            <w:r w:rsidRPr="00A7274D">
              <w:rPr>
                <w:rFonts w:ascii="宋体" w:hAnsi="宋体" w:hint="eastAsia"/>
                <w:color w:val="000000" w:themeColor="text1"/>
                <w:sz w:val="20"/>
              </w:rPr>
              <w:t xml:space="preserve">：SpringMVC + Spring + MyBatis + </w:t>
            </w:r>
            <w:r w:rsidRPr="00A7274D">
              <w:rPr>
                <w:rFonts w:ascii="宋体" w:hAnsi="宋体"/>
                <w:color w:val="000000" w:themeColor="text1"/>
                <w:sz w:val="20"/>
              </w:rPr>
              <w:t>ExtJS4.1</w:t>
            </w:r>
            <w:r w:rsidRPr="00A7274D">
              <w:rPr>
                <w:rFonts w:ascii="宋体" w:hAnsi="宋体" w:hint="eastAsia"/>
                <w:color w:val="000000" w:themeColor="text1"/>
                <w:sz w:val="20"/>
              </w:rPr>
              <w:t xml:space="preserve"> + Quartz + POI</w:t>
            </w:r>
            <w:r w:rsidRPr="00A7274D">
              <w:rPr>
                <w:rFonts w:ascii="宋体" w:hAnsi="宋体"/>
                <w:color w:val="000000" w:themeColor="text1"/>
                <w:sz w:val="20"/>
              </w:rPr>
              <w:t xml:space="preserve"> + Redis</w:t>
            </w:r>
          </w:p>
          <w:p w:rsidR="008F4DE9" w:rsidRPr="00A7274D" w:rsidRDefault="008F4DE9" w:rsidP="008B5B18">
            <w:pPr>
              <w:spacing w:line="276" w:lineRule="auto"/>
              <w:jc w:val="left"/>
              <w:rPr>
                <w:rFonts w:ascii="宋体" w:hAnsi="宋体"/>
                <w:color w:val="000000" w:themeColor="text1"/>
                <w:sz w:val="20"/>
              </w:rPr>
            </w:pPr>
            <w:bookmarkStart w:id="31" w:name="OLE_LINK42"/>
            <w:r w:rsidRPr="00A7274D">
              <w:rPr>
                <w:rFonts w:ascii="宋体" w:hAnsi="宋体" w:hint="eastAsia"/>
                <w:b/>
                <w:bCs/>
                <w:color w:val="000000" w:themeColor="text1"/>
                <w:sz w:val="20"/>
              </w:rPr>
              <w:t>项目描述</w:t>
            </w:r>
            <w:r w:rsidRPr="00A7274D">
              <w:rPr>
                <w:rFonts w:ascii="宋体" w:hAnsi="宋体" w:hint="eastAsia"/>
                <w:color w:val="000000" w:themeColor="text1"/>
                <w:sz w:val="20"/>
              </w:rPr>
              <w:t>：</w:t>
            </w:r>
          </w:p>
          <w:p w:rsidR="008F4DE9" w:rsidRPr="00A7274D" w:rsidRDefault="008F4DE9" w:rsidP="008B5B18">
            <w:pPr>
              <w:spacing w:line="276" w:lineRule="auto"/>
              <w:ind w:firstLineChars="200" w:firstLine="400"/>
              <w:jc w:val="left"/>
              <w:rPr>
                <w:rFonts w:ascii="宋体" w:hAnsi="宋体"/>
                <w:color w:val="000000" w:themeColor="text1"/>
                <w:sz w:val="20"/>
              </w:rPr>
            </w:pPr>
            <w:bookmarkStart w:id="32" w:name="OLE_LINK23"/>
            <w:r w:rsidRPr="00A7274D">
              <w:rPr>
                <w:rFonts w:ascii="宋体" w:hAnsi="宋体" w:hint="eastAsia"/>
                <w:color w:val="000000" w:themeColor="text1"/>
                <w:sz w:val="20"/>
              </w:rPr>
              <w:t>整个项目</w:t>
            </w:r>
            <w:r w:rsidR="00D5575A" w:rsidRPr="00A7274D">
              <w:rPr>
                <w:rFonts w:ascii="宋体" w:hAnsi="宋体" w:hint="eastAsia"/>
                <w:color w:val="000000" w:themeColor="text1"/>
                <w:sz w:val="20"/>
              </w:rPr>
              <w:t>逸安商贸</w:t>
            </w:r>
            <w:r w:rsidRPr="00A7274D">
              <w:rPr>
                <w:rFonts w:ascii="宋体" w:hAnsi="宋体"/>
                <w:color w:val="000000" w:themeColor="text1"/>
                <w:sz w:val="20"/>
              </w:rPr>
              <w:t>对店铺</w:t>
            </w:r>
            <w:r w:rsidRPr="00A7274D">
              <w:rPr>
                <w:rFonts w:ascii="宋体" w:hAnsi="宋体" w:hint="eastAsia"/>
                <w:color w:val="000000" w:themeColor="text1"/>
                <w:sz w:val="20"/>
              </w:rPr>
              <w:t>里面</w:t>
            </w:r>
            <w:r w:rsidRPr="00A7274D">
              <w:rPr>
                <w:rFonts w:ascii="宋体" w:hAnsi="宋体"/>
                <w:color w:val="000000" w:themeColor="text1"/>
                <w:sz w:val="20"/>
              </w:rPr>
              <w:t>的供应商的一个管理后台</w:t>
            </w:r>
            <w:r w:rsidRPr="00A7274D">
              <w:rPr>
                <w:rFonts w:ascii="宋体" w:hAnsi="宋体" w:hint="eastAsia"/>
                <w:color w:val="000000" w:themeColor="text1"/>
                <w:sz w:val="20"/>
              </w:rPr>
              <w:t>，使用用户为企业员工。该系统包括PAD管理</w:t>
            </w:r>
            <w:r w:rsidRPr="00A7274D">
              <w:rPr>
                <w:rFonts w:ascii="宋体" w:hAnsi="宋体"/>
                <w:color w:val="000000" w:themeColor="text1"/>
                <w:sz w:val="20"/>
              </w:rPr>
              <w:t>、个人中心、供应商缓存管理、台账管理、导购</w:t>
            </w:r>
            <w:r w:rsidRPr="00A7274D">
              <w:rPr>
                <w:rFonts w:ascii="宋体" w:hAnsi="宋体" w:hint="eastAsia"/>
                <w:color w:val="000000" w:themeColor="text1"/>
                <w:sz w:val="20"/>
              </w:rPr>
              <w:t>信息</w:t>
            </w:r>
            <w:r w:rsidRPr="00A7274D">
              <w:rPr>
                <w:rFonts w:ascii="宋体" w:hAnsi="宋体"/>
                <w:color w:val="000000" w:themeColor="text1"/>
                <w:sz w:val="20"/>
              </w:rPr>
              <w:t>管理、收银员流水管理、权限管理、费用报表等模块。</w:t>
            </w:r>
          </w:p>
          <w:bookmarkEnd w:id="32"/>
          <w:p w:rsidR="008F4DE9" w:rsidRPr="00A7274D" w:rsidRDefault="008F4DE9" w:rsidP="008B5B18">
            <w:pPr>
              <w:spacing w:line="276" w:lineRule="auto"/>
              <w:jc w:val="left"/>
              <w:rPr>
                <w:rFonts w:ascii="宋体" w:hAnsi="宋体"/>
                <w:color w:val="000000" w:themeColor="text1"/>
                <w:sz w:val="20"/>
              </w:rPr>
            </w:pPr>
            <w:r w:rsidRPr="00A7274D">
              <w:rPr>
                <w:rFonts w:ascii="宋体" w:hAnsi="宋体" w:hint="eastAsia"/>
                <w:b/>
                <w:bCs/>
                <w:color w:val="000000" w:themeColor="text1"/>
                <w:sz w:val="20"/>
              </w:rPr>
              <w:t>职责描述</w:t>
            </w:r>
            <w:r w:rsidRPr="00A7274D">
              <w:rPr>
                <w:rFonts w:ascii="宋体" w:hAnsi="宋体" w:hint="eastAsia"/>
                <w:color w:val="000000" w:themeColor="text1"/>
                <w:sz w:val="20"/>
              </w:rPr>
              <w:t>：</w:t>
            </w:r>
          </w:p>
          <w:p w:rsidR="008F4DE9" w:rsidRPr="00A7274D" w:rsidRDefault="008F4DE9" w:rsidP="008B5B18">
            <w:pPr>
              <w:spacing w:line="276" w:lineRule="auto"/>
              <w:ind w:firstLineChars="200" w:firstLine="400"/>
              <w:jc w:val="left"/>
              <w:rPr>
                <w:rFonts w:ascii="宋体" w:hAnsi="宋体"/>
                <w:color w:val="000000" w:themeColor="text1"/>
                <w:sz w:val="20"/>
              </w:rPr>
            </w:pPr>
            <w:r w:rsidRPr="00A7274D">
              <w:rPr>
                <w:rFonts w:ascii="宋体" w:hAnsi="宋体" w:hint="eastAsia"/>
                <w:color w:val="000000" w:themeColor="text1"/>
                <w:sz w:val="20"/>
              </w:rPr>
              <w:t>负责：数据库设计建模，系统框架的搭建，系统角色权限设计；</w:t>
            </w:r>
          </w:p>
          <w:p w:rsidR="008F4DE9" w:rsidRPr="00A7274D" w:rsidRDefault="008F4DE9" w:rsidP="008B5B18">
            <w:pPr>
              <w:spacing w:line="276" w:lineRule="auto"/>
              <w:ind w:firstLineChars="200" w:firstLine="400"/>
              <w:jc w:val="left"/>
              <w:rPr>
                <w:rFonts w:ascii="宋体" w:hAnsi="宋体"/>
                <w:color w:val="000000" w:themeColor="text1"/>
                <w:sz w:val="20"/>
              </w:rPr>
            </w:pPr>
            <w:r w:rsidRPr="00A7274D">
              <w:rPr>
                <w:rFonts w:ascii="宋体" w:hAnsi="宋体" w:hint="eastAsia"/>
                <w:color w:val="000000" w:themeColor="text1"/>
                <w:sz w:val="20"/>
              </w:rPr>
              <w:t>负责：</w:t>
            </w:r>
            <w:r w:rsidRPr="00A7274D">
              <w:rPr>
                <w:rFonts w:hint="eastAsia"/>
                <w:bCs/>
                <w:color w:val="000000"/>
                <w:sz w:val="20"/>
                <w:szCs w:val="21"/>
              </w:rPr>
              <w:t>注册和登陆模块，</w:t>
            </w:r>
            <w:r w:rsidRPr="00A7274D">
              <w:rPr>
                <w:bCs/>
                <w:color w:val="000000"/>
                <w:sz w:val="20"/>
                <w:szCs w:val="21"/>
              </w:rPr>
              <w:t>根据</w:t>
            </w:r>
            <w:r w:rsidRPr="00A7274D">
              <w:rPr>
                <w:rFonts w:hint="eastAsia"/>
                <w:bCs/>
                <w:color w:val="000000"/>
                <w:sz w:val="20"/>
                <w:szCs w:val="21"/>
              </w:rPr>
              <w:t>账号</w:t>
            </w:r>
            <w:r w:rsidRPr="00A7274D">
              <w:rPr>
                <w:bCs/>
                <w:color w:val="000000"/>
                <w:sz w:val="20"/>
                <w:szCs w:val="21"/>
              </w:rPr>
              <w:t>不同的权限加载不同的资源</w:t>
            </w:r>
            <w:r w:rsidRPr="00A7274D">
              <w:rPr>
                <w:rFonts w:ascii="宋体" w:hAnsi="宋体" w:hint="eastAsia"/>
                <w:color w:val="000000" w:themeColor="text1"/>
                <w:sz w:val="20"/>
              </w:rPr>
              <w:t>；</w:t>
            </w:r>
          </w:p>
          <w:p w:rsidR="008F4DE9" w:rsidRPr="00A7274D" w:rsidRDefault="008F4DE9" w:rsidP="008B5B18">
            <w:pPr>
              <w:spacing w:line="276" w:lineRule="auto"/>
              <w:ind w:firstLineChars="200" w:firstLine="400"/>
              <w:jc w:val="left"/>
              <w:rPr>
                <w:rFonts w:ascii="宋体" w:hAnsi="宋体"/>
                <w:color w:val="000000" w:themeColor="text1"/>
                <w:sz w:val="20"/>
              </w:rPr>
            </w:pPr>
            <w:r w:rsidRPr="00A7274D">
              <w:rPr>
                <w:rFonts w:ascii="宋体" w:hAnsi="宋体" w:hint="eastAsia"/>
                <w:color w:val="000000" w:themeColor="text1"/>
                <w:sz w:val="20"/>
              </w:rPr>
              <w:t>负责：负责</w:t>
            </w:r>
            <w:r w:rsidRPr="00A7274D">
              <w:rPr>
                <w:rFonts w:ascii="宋体" w:hAnsi="宋体"/>
                <w:color w:val="000000" w:themeColor="text1"/>
                <w:sz w:val="20"/>
              </w:rPr>
              <w:t>导购</w:t>
            </w:r>
            <w:r w:rsidRPr="00A7274D">
              <w:rPr>
                <w:rFonts w:ascii="宋体" w:hAnsi="宋体" w:hint="eastAsia"/>
                <w:color w:val="000000" w:themeColor="text1"/>
                <w:sz w:val="20"/>
              </w:rPr>
              <w:t>信息</w:t>
            </w:r>
            <w:r w:rsidRPr="00A7274D">
              <w:rPr>
                <w:rFonts w:ascii="宋体" w:hAnsi="宋体"/>
                <w:color w:val="000000" w:themeColor="text1"/>
                <w:sz w:val="20"/>
              </w:rPr>
              <w:t>管理</w:t>
            </w:r>
            <w:r w:rsidRPr="00A7274D">
              <w:rPr>
                <w:rFonts w:ascii="宋体" w:hAnsi="宋体" w:hint="eastAsia"/>
                <w:color w:val="000000" w:themeColor="text1"/>
                <w:sz w:val="20"/>
              </w:rPr>
              <w:t>、</w:t>
            </w:r>
            <w:r w:rsidRPr="00A7274D">
              <w:rPr>
                <w:rFonts w:ascii="宋体" w:hAnsi="宋体"/>
                <w:color w:val="000000" w:themeColor="text1"/>
                <w:sz w:val="20"/>
              </w:rPr>
              <w:t>供应商缓存管理</w:t>
            </w:r>
            <w:r w:rsidRPr="00A7274D">
              <w:rPr>
                <w:rFonts w:ascii="宋体" w:hAnsi="宋体" w:hint="eastAsia"/>
                <w:color w:val="000000" w:themeColor="text1"/>
                <w:sz w:val="20"/>
              </w:rPr>
              <w:t>、</w:t>
            </w:r>
            <w:r w:rsidRPr="00A7274D">
              <w:rPr>
                <w:rFonts w:ascii="宋体" w:hAnsi="宋体"/>
                <w:color w:val="000000" w:themeColor="text1"/>
                <w:sz w:val="20"/>
              </w:rPr>
              <w:t>收银员流水管理</w:t>
            </w:r>
            <w:r w:rsidRPr="00A7274D">
              <w:rPr>
                <w:rFonts w:ascii="宋体" w:hAnsi="宋体" w:hint="eastAsia"/>
                <w:color w:val="000000" w:themeColor="text1"/>
                <w:sz w:val="20"/>
              </w:rPr>
              <w:t>；</w:t>
            </w:r>
          </w:p>
          <w:p w:rsidR="008F4DE9" w:rsidRPr="00A7274D" w:rsidRDefault="008F4DE9" w:rsidP="008B5B18">
            <w:pPr>
              <w:spacing w:line="276" w:lineRule="auto"/>
              <w:jc w:val="left"/>
              <w:rPr>
                <w:rFonts w:ascii="宋体" w:hAnsi="宋体"/>
                <w:color w:val="000000" w:themeColor="text1"/>
                <w:sz w:val="20"/>
              </w:rPr>
            </w:pPr>
            <w:r w:rsidRPr="00A7274D">
              <w:rPr>
                <w:rFonts w:ascii="宋体" w:hAnsi="宋体" w:hint="eastAsia"/>
                <w:b/>
                <w:bCs/>
                <w:color w:val="000000" w:themeColor="text1"/>
                <w:sz w:val="20"/>
              </w:rPr>
              <w:t>技术描述</w:t>
            </w:r>
            <w:r w:rsidRPr="00A7274D">
              <w:rPr>
                <w:rFonts w:ascii="宋体" w:hAnsi="宋体" w:hint="eastAsia"/>
                <w:color w:val="000000" w:themeColor="text1"/>
                <w:sz w:val="20"/>
              </w:rPr>
              <w:t>：</w:t>
            </w:r>
          </w:p>
          <w:p w:rsidR="008F4DE9" w:rsidRPr="00A7274D" w:rsidRDefault="008F4DE9" w:rsidP="008B5B18">
            <w:pPr>
              <w:spacing w:line="276" w:lineRule="auto"/>
              <w:ind w:firstLineChars="100" w:firstLine="200"/>
              <w:jc w:val="left"/>
              <w:rPr>
                <w:rFonts w:ascii="宋体" w:hAnsi="宋体"/>
                <w:color w:val="000000" w:themeColor="text1"/>
                <w:sz w:val="20"/>
              </w:rPr>
            </w:pPr>
            <w:r w:rsidRPr="00A7274D">
              <w:rPr>
                <w:rFonts w:ascii="宋体" w:hAnsi="宋体" w:hint="eastAsia"/>
                <w:color w:val="000000" w:themeColor="text1"/>
                <w:sz w:val="20"/>
              </w:rPr>
              <w:t>1、使用bitwise技术进行二进制的位运算实现较高效率的权限验证计算；</w:t>
            </w:r>
          </w:p>
          <w:p w:rsidR="008F4DE9" w:rsidRPr="00A7274D" w:rsidRDefault="008F4DE9" w:rsidP="008B5B18">
            <w:pPr>
              <w:spacing w:line="276" w:lineRule="auto"/>
              <w:ind w:firstLineChars="100" w:firstLine="200"/>
              <w:jc w:val="left"/>
              <w:rPr>
                <w:rFonts w:ascii="宋体" w:hAnsi="宋体"/>
                <w:color w:val="000000" w:themeColor="text1"/>
                <w:sz w:val="20"/>
              </w:rPr>
            </w:pPr>
            <w:r w:rsidRPr="00A7274D">
              <w:rPr>
                <w:rFonts w:ascii="宋体" w:hAnsi="宋体" w:hint="eastAsia"/>
                <w:color w:val="000000" w:themeColor="text1"/>
                <w:sz w:val="20"/>
              </w:rPr>
              <w:t>2、使用</w:t>
            </w:r>
            <w:r w:rsidRPr="00A7274D">
              <w:rPr>
                <w:rFonts w:ascii="宋体" w:hAnsi="宋体"/>
                <w:color w:val="000000" w:themeColor="text1"/>
                <w:sz w:val="20"/>
              </w:rPr>
              <w:t>ExtJS</w:t>
            </w:r>
            <w:r w:rsidRPr="00A7274D">
              <w:rPr>
                <w:rFonts w:ascii="宋体" w:hAnsi="宋体" w:hint="eastAsia"/>
                <w:color w:val="000000" w:themeColor="text1"/>
                <w:sz w:val="20"/>
              </w:rPr>
              <w:t>实现丰富</w:t>
            </w:r>
            <w:r w:rsidRPr="00A7274D">
              <w:rPr>
                <w:rFonts w:ascii="宋体" w:hAnsi="宋体"/>
                <w:color w:val="000000" w:themeColor="text1"/>
                <w:sz w:val="20"/>
              </w:rPr>
              <w:t>的页面效果</w:t>
            </w:r>
            <w:r w:rsidRPr="00A7274D">
              <w:rPr>
                <w:rFonts w:ascii="宋体" w:hAnsi="宋体" w:hint="eastAsia"/>
                <w:color w:val="000000" w:themeColor="text1"/>
                <w:sz w:val="20"/>
              </w:rPr>
              <w:t>；</w:t>
            </w:r>
          </w:p>
          <w:p w:rsidR="008F4DE9" w:rsidRPr="00A7274D" w:rsidRDefault="008F4DE9" w:rsidP="008B5B18">
            <w:pPr>
              <w:spacing w:line="276" w:lineRule="auto"/>
              <w:ind w:firstLineChars="100" w:firstLine="200"/>
              <w:jc w:val="left"/>
              <w:rPr>
                <w:rFonts w:ascii="宋体" w:hAnsi="宋体"/>
                <w:color w:val="000000" w:themeColor="text1"/>
                <w:sz w:val="20"/>
              </w:rPr>
            </w:pPr>
            <w:r w:rsidRPr="00A7274D">
              <w:rPr>
                <w:rFonts w:ascii="宋体" w:hAnsi="宋体" w:hint="eastAsia"/>
                <w:color w:val="000000" w:themeColor="text1"/>
                <w:sz w:val="20"/>
              </w:rPr>
              <w:t>3、使用POI技术将Excel表格中</w:t>
            </w:r>
            <w:r w:rsidRPr="00A7274D">
              <w:rPr>
                <w:rFonts w:ascii="宋体" w:hAnsi="宋体"/>
                <w:color w:val="000000" w:themeColor="text1"/>
                <w:sz w:val="20"/>
              </w:rPr>
              <w:t>的数据导入到数据库</w:t>
            </w:r>
            <w:r w:rsidRPr="00A7274D">
              <w:rPr>
                <w:rFonts w:ascii="宋体" w:hAnsi="宋体" w:hint="eastAsia"/>
                <w:color w:val="000000" w:themeColor="text1"/>
                <w:sz w:val="20"/>
              </w:rPr>
              <w:t>；</w:t>
            </w:r>
          </w:p>
          <w:p w:rsidR="006A3419" w:rsidRPr="00A7274D" w:rsidRDefault="008F4DE9" w:rsidP="008B5B18">
            <w:pPr>
              <w:spacing w:line="276" w:lineRule="auto"/>
              <w:ind w:firstLineChars="100" w:firstLine="200"/>
              <w:jc w:val="left"/>
              <w:rPr>
                <w:rFonts w:ascii="宋体" w:hAnsi="宋体"/>
                <w:color w:val="000000" w:themeColor="text1"/>
                <w:sz w:val="20"/>
              </w:rPr>
            </w:pPr>
            <w:r w:rsidRPr="00A7274D">
              <w:rPr>
                <w:rFonts w:ascii="宋体" w:hAnsi="宋体" w:hint="eastAsia"/>
                <w:color w:val="000000" w:themeColor="text1"/>
                <w:sz w:val="20"/>
              </w:rPr>
              <w:t>4、使用使用Quartz实现</w:t>
            </w:r>
            <w:r w:rsidRPr="00A7274D">
              <w:rPr>
                <w:rFonts w:ascii="宋体" w:hAnsi="宋体"/>
                <w:color w:val="000000" w:themeColor="text1"/>
                <w:sz w:val="20"/>
              </w:rPr>
              <w:t>导购变价时的</w:t>
            </w:r>
            <w:r w:rsidRPr="00A7274D">
              <w:rPr>
                <w:rFonts w:ascii="宋体" w:hAnsi="宋体" w:hint="eastAsia"/>
                <w:color w:val="000000" w:themeColor="text1"/>
                <w:sz w:val="20"/>
              </w:rPr>
              <w:t>定时</w:t>
            </w:r>
            <w:r w:rsidRPr="00A7274D">
              <w:rPr>
                <w:rFonts w:ascii="宋体" w:hAnsi="宋体"/>
                <w:color w:val="000000" w:themeColor="text1"/>
                <w:sz w:val="20"/>
              </w:rPr>
              <w:t>邮件提醒</w:t>
            </w:r>
            <w:r w:rsidRPr="00A7274D">
              <w:rPr>
                <w:rFonts w:ascii="宋体" w:hAnsi="宋体" w:hint="eastAsia"/>
                <w:color w:val="000000" w:themeColor="text1"/>
                <w:sz w:val="20"/>
              </w:rPr>
              <w:t>以及</w:t>
            </w:r>
            <w:r w:rsidRPr="00A7274D">
              <w:rPr>
                <w:rFonts w:ascii="宋体" w:hAnsi="宋体"/>
                <w:color w:val="000000" w:themeColor="text1"/>
                <w:sz w:val="20"/>
              </w:rPr>
              <w:t>数据库表的自动</w:t>
            </w:r>
            <w:r w:rsidRPr="00A7274D">
              <w:rPr>
                <w:rFonts w:ascii="宋体" w:hAnsi="宋体" w:hint="eastAsia"/>
                <w:color w:val="000000" w:themeColor="text1"/>
                <w:sz w:val="20"/>
              </w:rPr>
              <w:t>扩展；</w:t>
            </w:r>
            <w:bookmarkEnd w:id="30"/>
            <w:bookmarkEnd w:id="31"/>
          </w:p>
          <w:p w:rsidR="002E411D" w:rsidRPr="00A7274D" w:rsidRDefault="002E411D" w:rsidP="008B5B18">
            <w:pPr>
              <w:spacing w:line="276" w:lineRule="auto"/>
              <w:ind w:firstLineChars="100" w:firstLine="200"/>
              <w:jc w:val="left"/>
              <w:rPr>
                <w:rFonts w:ascii="宋体" w:hAnsi="宋体"/>
                <w:color w:val="000000" w:themeColor="text1"/>
                <w:sz w:val="20"/>
              </w:rPr>
            </w:pPr>
          </w:p>
          <w:p w:rsidR="002E411D" w:rsidRPr="00A7274D" w:rsidRDefault="002E411D" w:rsidP="008B5B18">
            <w:pPr>
              <w:spacing w:line="276" w:lineRule="auto"/>
              <w:jc w:val="left"/>
              <w:rPr>
                <w:rFonts w:ascii="宋体" w:hAnsi="宋体"/>
                <w:b/>
                <w:bCs/>
                <w:color w:val="000000" w:themeColor="text1"/>
                <w:sz w:val="20"/>
              </w:rPr>
            </w:pPr>
            <w:r w:rsidRPr="00A7274D">
              <w:rPr>
                <w:rFonts w:ascii="宋体" w:hAnsi="宋体" w:hint="eastAsia"/>
                <w:b/>
                <w:bCs/>
                <w:color w:val="000000" w:themeColor="text1"/>
                <w:sz w:val="20"/>
              </w:rPr>
              <w:t xml:space="preserve">项目  </w:t>
            </w:r>
            <w:r w:rsidRPr="00A7274D">
              <w:rPr>
                <w:rFonts w:ascii="宋体" w:hAnsi="宋体" w:hint="eastAsia"/>
                <w:b/>
                <w:bCs/>
                <w:color w:val="000000" w:themeColor="text1"/>
                <w:sz w:val="20"/>
              </w:rPr>
              <w:t>四</w:t>
            </w:r>
            <w:r w:rsidRPr="00A7274D">
              <w:rPr>
                <w:rFonts w:ascii="宋体" w:hAnsi="宋体" w:hint="eastAsia"/>
                <w:color w:val="000000" w:themeColor="text1"/>
                <w:sz w:val="20"/>
              </w:rPr>
              <w:t>：</w:t>
            </w:r>
            <w:bookmarkStart w:id="33" w:name="OLE_LINK30"/>
            <w:r w:rsidRPr="00A7274D">
              <w:rPr>
                <w:rFonts w:ascii="宋体" w:hAnsi="宋体" w:hint="eastAsia"/>
                <w:b/>
                <w:bCs/>
                <w:color w:val="000000" w:themeColor="text1"/>
                <w:sz w:val="20"/>
              </w:rPr>
              <w:t>电信CRM客户关系管理系统</w:t>
            </w:r>
            <w:bookmarkEnd w:id="33"/>
          </w:p>
          <w:p w:rsidR="002E411D" w:rsidRPr="00A7274D" w:rsidRDefault="002E411D" w:rsidP="008B5B18">
            <w:pPr>
              <w:spacing w:line="276" w:lineRule="auto"/>
              <w:jc w:val="left"/>
              <w:rPr>
                <w:rFonts w:ascii="宋体" w:hAnsi="宋体"/>
                <w:color w:val="000000" w:themeColor="text1"/>
                <w:sz w:val="20"/>
              </w:rPr>
            </w:pPr>
            <w:bookmarkStart w:id="34" w:name="OLE_LINK32"/>
            <w:r w:rsidRPr="00A7274D">
              <w:rPr>
                <w:rFonts w:ascii="宋体" w:hAnsi="宋体" w:hint="eastAsia"/>
                <w:b/>
                <w:bCs/>
                <w:color w:val="000000" w:themeColor="text1"/>
                <w:sz w:val="20"/>
              </w:rPr>
              <w:t>开发环境</w:t>
            </w:r>
            <w:r w:rsidRPr="00A7274D">
              <w:rPr>
                <w:rFonts w:ascii="宋体" w:hAnsi="宋体" w:hint="eastAsia"/>
                <w:color w:val="000000" w:themeColor="text1"/>
                <w:sz w:val="20"/>
              </w:rPr>
              <w:t>: Eclipse、JDK1.7、Tomcat6、MySql5.5、PowerDesigner、SQLyog、Linux</w:t>
            </w:r>
          </w:p>
          <w:p w:rsidR="002E411D" w:rsidRPr="00A7274D" w:rsidRDefault="002E411D" w:rsidP="008B5B18">
            <w:pPr>
              <w:spacing w:line="276" w:lineRule="auto"/>
              <w:jc w:val="left"/>
              <w:rPr>
                <w:rFonts w:ascii="宋体" w:hAnsi="宋体"/>
                <w:color w:val="000000" w:themeColor="text1"/>
                <w:sz w:val="20"/>
              </w:rPr>
            </w:pPr>
            <w:r w:rsidRPr="00A7274D">
              <w:rPr>
                <w:rFonts w:ascii="宋体" w:hAnsi="宋体" w:hint="eastAsia"/>
                <w:b/>
                <w:bCs/>
                <w:color w:val="000000" w:themeColor="text1"/>
                <w:sz w:val="20"/>
              </w:rPr>
              <w:t>软件架构</w:t>
            </w:r>
            <w:r w:rsidRPr="00A7274D">
              <w:rPr>
                <w:rFonts w:ascii="宋体" w:hAnsi="宋体" w:hint="eastAsia"/>
                <w:color w:val="000000" w:themeColor="text1"/>
                <w:sz w:val="20"/>
              </w:rPr>
              <w:t>：Spring3+SpringMVC+Mybatis+RBAC+jQuery+nginx+Ajax+Activiti5+ztree+Bootstrap</w:t>
            </w:r>
          </w:p>
          <w:p w:rsidR="002E411D" w:rsidRPr="00A7274D" w:rsidRDefault="002E411D" w:rsidP="008B5B18">
            <w:pPr>
              <w:spacing w:line="276" w:lineRule="auto"/>
              <w:jc w:val="left"/>
              <w:rPr>
                <w:rFonts w:ascii="宋体" w:hAnsi="宋体"/>
                <w:color w:val="000000" w:themeColor="text1"/>
                <w:sz w:val="20"/>
              </w:rPr>
            </w:pPr>
            <w:r w:rsidRPr="00A7274D">
              <w:rPr>
                <w:rFonts w:ascii="宋体" w:hAnsi="宋体" w:hint="eastAsia"/>
                <w:b/>
                <w:bCs/>
                <w:color w:val="000000" w:themeColor="text1"/>
                <w:sz w:val="20"/>
              </w:rPr>
              <w:t>项目描述</w:t>
            </w:r>
            <w:r w:rsidRPr="00A7274D">
              <w:rPr>
                <w:rFonts w:ascii="宋体" w:hAnsi="宋体" w:hint="eastAsia"/>
                <w:color w:val="000000" w:themeColor="text1"/>
                <w:sz w:val="20"/>
              </w:rPr>
              <w:t>：</w:t>
            </w:r>
          </w:p>
          <w:p w:rsidR="002E411D" w:rsidRPr="00A7274D" w:rsidRDefault="002E411D" w:rsidP="008B5B18">
            <w:pPr>
              <w:spacing w:line="276" w:lineRule="auto"/>
              <w:ind w:firstLineChars="200" w:firstLine="400"/>
              <w:jc w:val="left"/>
              <w:rPr>
                <w:rFonts w:ascii="宋体" w:hAnsi="宋体"/>
                <w:color w:val="000000" w:themeColor="text1"/>
                <w:sz w:val="20"/>
              </w:rPr>
            </w:pPr>
            <w:bookmarkStart w:id="35" w:name="OLE_LINK34"/>
            <w:r w:rsidRPr="00A7274D">
              <w:rPr>
                <w:rFonts w:ascii="宋体" w:hAnsi="宋体" w:hint="eastAsia"/>
                <w:color w:val="000000" w:themeColor="text1"/>
                <w:sz w:val="20"/>
              </w:rPr>
              <w:t>本系统是建立在重庆电信分公司基础自动化和过程控制系统基础之上的，旨在提高企业核心竞争力、利益最大化。系统模块分为：权限管理、认证管理、渠道管理、客户管理、产品管理、营销管理、服务管理等功能模块。</w:t>
            </w:r>
          </w:p>
          <w:bookmarkEnd w:id="35"/>
          <w:p w:rsidR="002E411D" w:rsidRPr="00A7274D" w:rsidRDefault="002E411D" w:rsidP="008B5B18">
            <w:pPr>
              <w:spacing w:line="276" w:lineRule="auto"/>
              <w:jc w:val="left"/>
              <w:rPr>
                <w:rFonts w:ascii="宋体" w:hAnsi="宋体"/>
                <w:color w:val="000000" w:themeColor="text1"/>
                <w:sz w:val="20"/>
              </w:rPr>
            </w:pPr>
            <w:r w:rsidRPr="00A7274D">
              <w:rPr>
                <w:rFonts w:ascii="宋体" w:hAnsi="宋体" w:hint="eastAsia"/>
                <w:b/>
                <w:bCs/>
                <w:color w:val="000000" w:themeColor="text1"/>
                <w:sz w:val="20"/>
              </w:rPr>
              <w:t>职责描述</w:t>
            </w:r>
            <w:r w:rsidRPr="00A7274D">
              <w:rPr>
                <w:rFonts w:ascii="宋体" w:hAnsi="宋体" w:hint="eastAsia"/>
                <w:color w:val="000000" w:themeColor="text1"/>
                <w:sz w:val="20"/>
              </w:rPr>
              <w:t>：</w:t>
            </w:r>
          </w:p>
          <w:p w:rsidR="002E411D" w:rsidRPr="00A7274D" w:rsidRDefault="002E411D" w:rsidP="008B5B18">
            <w:pPr>
              <w:spacing w:line="276" w:lineRule="auto"/>
              <w:jc w:val="left"/>
              <w:rPr>
                <w:rFonts w:ascii="宋体" w:hAnsi="宋体"/>
                <w:color w:val="000000" w:themeColor="text1"/>
                <w:sz w:val="20"/>
              </w:rPr>
            </w:pPr>
            <w:r w:rsidRPr="00A7274D">
              <w:rPr>
                <w:rFonts w:ascii="宋体" w:hAnsi="宋体" w:hint="eastAsia"/>
                <w:color w:val="000000" w:themeColor="text1"/>
                <w:sz w:val="20"/>
              </w:rPr>
              <w:t xml:space="preserve">  </w:t>
            </w:r>
            <w:bookmarkStart w:id="36" w:name="OLE_LINK35"/>
            <w:r w:rsidRPr="00A7274D">
              <w:rPr>
                <w:rFonts w:ascii="宋体" w:hAnsi="宋体" w:hint="eastAsia"/>
                <w:color w:val="000000" w:themeColor="text1"/>
                <w:sz w:val="20"/>
              </w:rPr>
              <w:t>参与认证管理，客户管理模块：</w:t>
            </w:r>
          </w:p>
          <w:p w:rsidR="002E411D" w:rsidRPr="00A7274D" w:rsidRDefault="002E411D" w:rsidP="008B5B18">
            <w:pPr>
              <w:spacing w:line="276" w:lineRule="auto"/>
              <w:jc w:val="left"/>
              <w:rPr>
                <w:rFonts w:ascii="宋体" w:hAnsi="宋体"/>
                <w:color w:val="000000" w:themeColor="text1"/>
                <w:sz w:val="20"/>
              </w:rPr>
            </w:pPr>
            <w:r w:rsidRPr="00A7274D">
              <w:rPr>
                <w:rFonts w:ascii="宋体" w:hAnsi="宋体" w:hint="eastAsia"/>
                <w:color w:val="000000" w:themeColor="text1"/>
                <w:sz w:val="20"/>
              </w:rPr>
              <w:t xml:space="preserve">    负责：根据业务需求对客户进行创建、对客户信息进行更新；</w:t>
            </w:r>
          </w:p>
          <w:p w:rsidR="002E411D" w:rsidRPr="00A7274D" w:rsidRDefault="002E411D" w:rsidP="008B5B18">
            <w:pPr>
              <w:spacing w:line="276" w:lineRule="auto"/>
              <w:ind w:firstLineChars="200" w:firstLine="400"/>
              <w:jc w:val="left"/>
              <w:rPr>
                <w:rFonts w:ascii="宋体" w:hAnsi="宋体"/>
                <w:color w:val="000000" w:themeColor="text1"/>
                <w:sz w:val="20"/>
              </w:rPr>
            </w:pPr>
            <w:r w:rsidRPr="00A7274D">
              <w:rPr>
                <w:rFonts w:ascii="宋体" w:hAnsi="宋体" w:hint="eastAsia"/>
                <w:color w:val="000000" w:themeColor="text1"/>
                <w:sz w:val="20"/>
              </w:rPr>
              <w:t>负责：合同的上传、用户实名资料的上传、实名认证流程代码的实现；</w:t>
            </w:r>
          </w:p>
          <w:bookmarkEnd w:id="36"/>
          <w:p w:rsidR="002E411D" w:rsidRPr="00A7274D" w:rsidRDefault="002E411D" w:rsidP="008B5B18">
            <w:pPr>
              <w:spacing w:line="276" w:lineRule="auto"/>
              <w:jc w:val="left"/>
              <w:rPr>
                <w:rFonts w:ascii="宋体" w:hAnsi="宋体"/>
                <w:color w:val="000000" w:themeColor="text1"/>
                <w:sz w:val="20"/>
              </w:rPr>
            </w:pPr>
            <w:r w:rsidRPr="00A7274D">
              <w:rPr>
                <w:rFonts w:ascii="宋体" w:hAnsi="宋体" w:hint="eastAsia"/>
                <w:b/>
                <w:bCs/>
                <w:color w:val="000000" w:themeColor="text1"/>
                <w:sz w:val="20"/>
              </w:rPr>
              <w:t>技术描述</w:t>
            </w:r>
            <w:r w:rsidRPr="00A7274D">
              <w:rPr>
                <w:rFonts w:ascii="宋体" w:hAnsi="宋体" w:hint="eastAsia"/>
                <w:color w:val="000000" w:themeColor="text1"/>
                <w:sz w:val="20"/>
              </w:rPr>
              <w:t>：</w:t>
            </w:r>
          </w:p>
          <w:p w:rsidR="002E411D" w:rsidRPr="00A7274D" w:rsidRDefault="002E411D" w:rsidP="008B5B18">
            <w:pPr>
              <w:pStyle w:val="a5"/>
              <w:numPr>
                <w:ilvl w:val="0"/>
                <w:numId w:val="4"/>
              </w:numPr>
              <w:spacing w:line="276" w:lineRule="auto"/>
              <w:ind w:firstLineChars="0"/>
              <w:jc w:val="left"/>
              <w:rPr>
                <w:rFonts w:ascii="宋体" w:hAnsi="宋体"/>
                <w:color w:val="000000" w:themeColor="text1"/>
                <w:sz w:val="20"/>
              </w:rPr>
            </w:pPr>
            <w:r w:rsidRPr="00A7274D">
              <w:rPr>
                <w:rFonts w:ascii="宋体" w:hAnsi="宋体" w:hint="eastAsia"/>
                <w:color w:val="000000" w:themeColor="text1"/>
                <w:sz w:val="20"/>
              </w:rPr>
              <w:t>采用Spring管理组件，将各个模块进行整合；</w:t>
            </w:r>
          </w:p>
          <w:p w:rsidR="002E411D" w:rsidRPr="00A7274D" w:rsidRDefault="00302AB4" w:rsidP="008B5B18">
            <w:pPr>
              <w:spacing w:line="276" w:lineRule="auto"/>
              <w:ind w:firstLineChars="100" w:firstLine="200"/>
              <w:jc w:val="left"/>
              <w:rPr>
                <w:rFonts w:ascii="宋体" w:hAnsi="宋体"/>
                <w:color w:val="000000" w:themeColor="text1"/>
                <w:sz w:val="20"/>
              </w:rPr>
            </w:pPr>
            <w:r w:rsidRPr="00A7274D">
              <w:rPr>
                <w:rFonts w:ascii="宋体" w:hAnsi="宋体" w:hint="eastAsia"/>
                <w:color w:val="000000" w:themeColor="text1"/>
                <w:sz w:val="20"/>
              </w:rPr>
              <w:t>2</w:t>
            </w:r>
            <w:r w:rsidR="002E411D" w:rsidRPr="00A7274D">
              <w:rPr>
                <w:rFonts w:ascii="宋体" w:hAnsi="宋体" w:hint="eastAsia"/>
                <w:color w:val="000000" w:themeColor="text1"/>
                <w:sz w:val="20"/>
              </w:rPr>
              <w:t>、使用nginx动静态分离以及作为服务器前端负载均衡,减轻服务器压力；</w:t>
            </w:r>
          </w:p>
          <w:p w:rsidR="002E411D" w:rsidRPr="00A7274D" w:rsidRDefault="00302AB4" w:rsidP="008B5B18">
            <w:pPr>
              <w:spacing w:line="276" w:lineRule="auto"/>
              <w:ind w:firstLineChars="100" w:firstLine="200"/>
              <w:jc w:val="left"/>
              <w:rPr>
                <w:rFonts w:ascii="宋体" w:hAnsi="宋体"/>
                <w:color w:val="000000" w:themeColor="text1"/>
                <w:sz w:val="20"/>
              </w:rPr>
            </w:pPr>
            <w:r w:rsidRPr="00A7274D">
              <w:rPr>
                <w:rFonts w:ascii="宋体" w:hAnsi="宋体"/>
                <w:color w:val="000000" w:themeColor="text1"/>
                <w:sz w:val="20"/>
              </w:rPr>
              <w:t>3</w:t>
            </w:r>
            <w:r w:rsidR="002E411D" w:rsidRPr="00A7274D">
              <w:rPr>
                <w:rFonts w:ascii="宋体" w:hAnsi="宋体" w:hint="eastAsia"/>
                <w:color w:val="000000" w:themeColor="text1"/>
                <w:sz w:val="20"/>
              </w:rPr>
              <w:t>、基于Activiti5的名认证系统的设计与实现；</w:t>
            </w:r>
          </w:p>
          <w:p w:rsidR="002E411D" w:rsidRPr="00A7274D" w:rsidRDefault="00302AB4" w:rsidP="008B5B18">
            <w:pPr>
              <w:spacing w:line="276" w:lineRule="auto"/>
              <w:ind w:firstLineChars="100" w:firstLine="200"/>
              <w:jc w:val="left"/>
              <w:rPr>
                <w:rFonts w:ascii="宋体" w:hAnsi="宋体"/>
                <w:color w:val="000000" w:themeColor="text1"/>
                <w:sz w:val="20"/>
              </w:rPr>
            </w:pPr>
            <w:r w:rsidRPr="00A7274D">
              <w:rPr>
                <w:rFonts w:ascii="宋体" w:hAnsi="宋体"/>
                <w:color w:val="000000" w:themeColor="text1"/>
                <w:sz w:val="20"/>
              </w:rPr>
              <w:t>4</w:t>
            </w:r>
            <w:r w:rsidR="002E411D" w:rsidRPr="00A7274D">
              <w:rPr>
                <w:rFonts w:ascii="宋体" w:hAnsi="宋体" w:hint="eastAsia"/>
                <w:color w:val="000000" w:themeColor="text1"/>
                <w:sz w:val="20"/>
              </w:rPr>
              <w:t>、使用Quartz定时调度，实现当客户在六个月没有交易记录时，客户状态变为流失预警状态；</w:t>
            </w:r>
            <w:bookmarkEnd w:id="34"/>
          </w:p>
          <w:p w:rsidR="002E411D" w:rsidRPr="00A7274D" w:rsidRDefault="002E411D" w:rsidP="002E411D">
            <w:pPr>
              <w:spacing w:line="360" w:lineRule="auto"/>
              <w:jc w:val="left"/>
              <w:rPr>
                <w:rFonts w:ascii="宋体" w:hAnsi="宋体" w:hint="eastAsia"/>
                <w:color w:val="000000" w:themeColor="text1"/>
                <w:sz w:val="20"/>
              </w:rPr>
            </w:pPr>
          </w:p>
        </w:tc>
      </w:tr>
      <w:tr w:rsidR="006A3419" w:rsidRPr="00A7274D">
        <w:trPr>
          <w:trHeight w:val="372"/>
        </w:trPr>
        <w:tc>
          <w:tcPr>
            <w:tcW w:w="10155" w:type="dxa"/>
            <w:gridSpan w:val="2"/>
            <w:tcBorders>
              <w:left w:val="single" w:sz="18" w:space="0" w:color="99CCFF"/>
              <w:right w:val="single" w:sz="18" w:space="0" w:color="99CCFF"/>
            </w:tcBorders>
            <w:shd w:val="clear" w:color="auto" w:fill="99CCFF"/>
          </w:tcPr>
          <w:p w:rsidR="006A3419" w:rsidRPr="00A7274D" w:rsidRDefault="00C2187A">
            <w:pPr>
              <w:spacing w:line="288" w:lineRule="auto"/>
              <w:jc w:val="left"/>
              <w:rPr>
                <w:color w:val="000000" w:themeColor="text1"/>
                <w:sz w:val="20"/>
              </w:rPr>
            </w:pPr>
            <w:r w:rsidRPr="00A7274D">
              <w:rPr>
                <w:rFonts w:hint="eastAsia"/>
                <w:b/>
                <w:bCs/>
                <w:color w:val="000000" w:themeColor="text1"/>
                <w:sz w:val="20"/>
              </w:rPr>
              <w:lastRenderedPageBreak/>
              <w:t>自我评价</w:t>
            </w:r>
          </w:p>
        </w:tc>
      </w:tr>
      <w:tr w:rsidR="006A3419" w:rsidRPr="00A7274D">
        <w:trPr>
          <w:trHeight w:val="916"/>
        </w:trPr>
        <w:tc>
          <w:tcPr>
            <w:tcW w:w="10155" w:type="dxa"/>
            <w:gridSpan w:val="2"/>
            <w:tcBorders>
              <w:left w:val="single" w:sz="18" w:space="0" w:color="99CCFF"/>
              <w:right w:val="single" w:sz="18" w:space="0" w:color="99CCFF"/>
            </w:tcBorders>
          </w:tcPr>
          <w:p w:rsidR="006A3419" w:rsidRPr="00A7274D" w:rsidRDefault="00C2187A">
            <w:pPr>
              <w:spacing w:line="360" w:lineRule="auto"/>
              <w:ind w:firstLineChars="100" w:firstLine="200"/>
              <w:jc w:val="left"/>
              <w:rPr>
                <w:color w:val="000000" w:themeColor="text1"/>
                <w:sz w:val="20"/>
              </w:rPr>
            </w:pPr>
            <w:bookmarkStart w:id="37" w:name="OLE_LINK19"/>
            <w:r w:rsidRPr="00A7274D">
              <w:rPr>
                <w:rFonts w:hint="eastAsia"/>
                <w:color w:val="000000" w:themeColor="text1"/>
                <w:sz w:val="20"/>
              </w:rPr>
              <w:t>1</w:t>
            </w:r>
            <w:r w:rsidRPr="00A7274D">
              <w:rPr>
                <w:rFonts w:hint="eastAsia"/>
                <w:color w:val="000000" w:themeColor="text1"/>
                <w:sz w:val="20"/>
              </w:rPr>
              <w:t>、逻辑思维能力强，思路清楚</w:t>
            </w:r>
            <w:r w:rsidRPr="00A7274D">
              <w:rPr>
                <w:rFonts w:hint="eastAsia"/>
                <w:color w:val="000000" w:themeColor="text1"/>
                <w:sz w:val="20"/>
              </w:rPr>
              <w:t>，</w:t>
            </w:r>
            <w:bookmarkStart w:id="38" w:name="OLE_LINK11"/>
            <w:r w:rsidRPr="00A7274D">
              <w:rPr>
                <w:rFonts w:hint="eastAsia"/>
                <w:color w:val="000000" w:themeColor="text1"/>
                <w:sz w:val="20"/>
              </w:rPr>
              <w:t>参与过多个项目的开发</w:t>
            </w:r>
            <w:bookmarkEnd w:id="38"/>
            <w:r w:rsidRPr="00A7274D">
              <w:rPr>
                <w:rFonts w:hint="eastAsia"/>
                <w:color w:val="000000" w:themeColor="text1"/>
                <w:sz w:val="20"/>
              </w:rPr>
              <w:t>，熟悉常见业务处理，能快速融入团队；</w:t>
            </w:r>
          </w:p>
          <w:p w:rsidR="006A3419" w:rsidRPr="00A7274D" w:rsidRDefault="00C2187A">
            <w:pPr>
              <w:spacing w:line="360" w:lineRule="auto"/>
              <w:ind w:firstLineChars="100" w:firstLine="200"/>
              <w:jc w:val="left"/>
              <w:rPr>
                <w:color w:val="000000" w:themeColor="text1"/>
                <w:sz w:val="20"/>
              </w:rPr>
            </w:pPr>
            <w:r w:rsidRPr="00A7274D">
              <w:rPr>
                <w:rFonts w:hint="eastAsia"/>
                <w:color w:val="000000" w:themeColor="text1"/>
                <w:sz w:val="20"/>
              </w:rPr>
              <w:t>2</w:t>
            </w:r>
            <w:r w:rsidRPr="00A7274D">
              <w:rPr>
                <w:rFonts w:hint="eastAsia"/>
                <w:color w:val="000000" w:themeColor="text1"/>
                <w:sz w:val="20"/>
              </w:rPr>
              <w:t>、具有良好的英语阅读能力，能阅读英文资料、技术文档等</w:t>
            </w:r>
            <w:r w:rsidRPr="00A7274D">
              <w:rPr>
                <w:rFonts w:hint="eastAsia"/>
                <w:color w:val="000000" w:themeColor="text1"/>
                <w:sz w:val="20"/>
              </w:rPr>
              <w:t>；</w:t>
            </w:r>
          </w:p>
          <w:p w:rsidR="006A3419" w:rsidRPr="00A7274D" w:rsidRDefault="00C2187A">
            <w:pPr>
              <w:spacing w:line="360" w:lineRule="auto"/>
              <w:ind w:firstLineChars="100" w:firstLine="200"/>
              <w:jc w:val="left"/>
              <w:rPr>
                <w:color w:val="000000" w:themeColor="text1"/>
                <w:sz w:val="20"/>
              </w:rPr>
            </w:pPr>
            <w:r w:rsidRPr="00A7274D">
              <w:rPr>
                <w:rFonts w:hint="eastAsia"/>
                <w:color w:val="000000" w:themeColor="text1"/>
                <w:sz w:val="20"/>
              </w:rPr>
              <w:t>3</w:t>
            </w:r>
            <w:r w:rsidRPr="00A7274D">
              <w:rPr>
                <w:rFonts w:hint="eastAsia"/>
                <w:color w:val="000000" w:themeColor="text1"/>
                <w:sz w:val="20"/>
              </w:rPr>
              <w:t>、乐于与用户以及同事和领导沟通，以便快速解决项目遇到的问题</w:t>
            </w:r>
            <w:r w:rsidRPr="00A7274D">
              <w:rPr>
                <w:rFonts w:hint="eastAsia"/>
                <w:color w:val="000000" w:themeColor="text1"/>
                <w:sz w:val="20"/>
              </w:rPr>
              <w:t>；</w:t>
            </w:r>
            <w:bookmarkEnd w:id="37"/>
          </w:p>
        </w:tc>
      </w:tr>
    </w:tbl>
    <w:p w:rsidR="006A3419" w:rsidRPr="00A7274D" w:rsidRDefault="006A3419" w:rsidP="008B5B18">
      <w:pPr>
        <w:rPr>
          <w:rFonts w:hint="eastAsia"/>
          <w:sz w:val="20"/>
        </w:rPr>
      </w:pPr>
    </w:p>
    <w:sectPr w:rsidR="006A3419" w:rsidRPr="00A7274D">
      <w:pgSz w:w="11906" w:h="16838"/>
      <w:pgMar w:top="820" w:right="866" w:bottom="1440" w:left="96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187A" w:rsidRDefault="00C2187A" w:rsidP="00AA6C06">
      <w:r>
        <w:separator/>
      </w:r>
    </w:p>
  </w:endnote>
  <w:endnote w:type="continuationSeparator" w:id="0">
    <w:p w:rsidR="00C2187A" w:rsidRDefault="00C2187A" w:rsidP="00AA6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187A" w:rsidRDefault="00C2187A" w:rsidP="00AA6C06">
      <w:r>
        <w:separator/>
      </w:r>
    </w:p>
  </w:footnote>
  <w:footnote w:type="continuationSeparator" w:id="0">
    <w:p w:rsidR="00C2187A" w:rsidRDefault="00C2187A" w:rsidP="00AA6C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D0704D"/>
    <w:multiLevelType w:val="hybridMultilevel"/>
    <w:tmpl w:val="5DC84DA6"/>
    <w:lvl w:ilvl="0" w:tplc="234EF10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nsid w:val="59AD0DAA"/>
    <w:multiLevelType w:val="singleLevel"/>
    <w:tmpl w:val="59AD0DAA"/>
    <w:lvl w:ilvl="0">
      <w:start w:val="1"/>
      <w:numFmt w:val="decimal"/>
      <w:lvlText w:val="%1."/>
      <w:lvlJc w:val="left"/>
      <w:pPr>
        <w:ind w:left="425" w:hanging="425"/>
      </w:pPr>
      <w:rPr>
        <w:rFonts w:hint="default"/>
      </w:rPr>
    </w:lvl>
  </w:abstractNum>
  <w:abstractNum w:abstractNumId="2">
    <w:nsid w:val="59AE38FE"/>
    <w:multiLevelType w:val="singleLevel"/>
    <w:tmpl w:val="59AE38FE"/>
    <w:lvl w:ilvl="0">
      <w:start w:val="1"/>
      <w:numFmt w:val="decimal"/>
      <w:suff w:val="nothing"/>
      <w:lvlText w:val="%1."/>
      <w:lvlJc w:val="left"/>
    </w:lvl>
  </w:abstractNum>
  <w:abstractNum w:abstractNumId="3">
    <w:nsid w:val="59AE3E21"/>
    <w:multiLevelType w:val="singleLevel"/>
    <w:tmpl w:val="59AE3E21"/>
    <w:lvl w:ilvl="0">
      <w:start w:val="1"/>
      <w:numFmt w:val="decimal"/>
      <w:suff w:val="nothing"/>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bordersDoNotSurroundHeader/>
  <w:bordersDoNotSurroundFooter/>
  <w:attachedTemplate r:id="rId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309"/>
    <w:rsid w:val="000440E2"/>
    <w:rsid w:val="00065852"/>
    <w:rsid w:val="000705B8"/>
    <w:rsid w:val="00076D42"/>
    <w:rsid w:val="00081BFC"/>
    <w:rsid w:val="00087644"/>
    <w:rsid w:val="000947A5"/>
    <w:rsid w:val="000D1F66"/>
    <w:rsid w:val="00143F0F"/>
    <w:rsid w:val="00172A27"/>
    <w:rsid w:val="00193020"/>
    <w:rsid w:val="001A0B52"/>
    <w:rsid w:val="001B1724"/>
    <w:rsid w:val="001D4CF5"/>
    <w:rsid w:val="001E004E"/>
    <w:rsid w:val="001E69D3"/>
    <w:rsid w:val="00206407"/>
    <w:rsid w:val="002315E0"/>
    <w:rsid w:val="00232B1A"/>
    <w:rsid w:val="00260207"/>
    <w:rsid w:val="002A6D6E"/>
    <w:rsid w:val="002E411D"/>
    <w:rsid w:val="00302AB4"/>
    <w:rsid w:val="00315958"/>
    <w:rsid w:val="00327B4D"/>
    <w:rsid w:val="003462FC"/>
    <w:rsid w:val="00352B95"/>
    <w:rsid w:val="00381724"/>
    <w:rsid w:val="003C0851"/>
    <w:rsid w:val="003E36CB"/>
    <w:rsid w:val="003F489C"/>
    <w:rsid w:val="004147EA"/>
    <w:rsid w:val="00423DE3"/>
    <w:rsid w:val="00432F58"/>
    <w:rsid w:val="00446D61"/>
    <w:rsid w:val="00482446"/>
    <w:rsid w:val="00485A96"/>
    <w:rsid w:val="004D5D8F"/>
    <w:rsid w:val="004E3D03"/>
    <w:rsid w:val="004F4831"/>
    <w:rsid w:val="005156FB"/>
    <w:rsid w:val="005176AD"/>
    <w:rsid w:val="00522760"/>
    <w:rsid w:val="00525F32"/>
    <w:rsid w:val="005347B3"/>
    <w:rsid w:val="0056020C"/>
    <w:rsid w:val="00560884"/>
    <w:rsid w:val="005D2A34"/>
    <w:rsid w:val="005D33F2"/>
    <w:rsid w:val="00611EDF"/>
    <w:rsid w:val="0063304F"/>
    <w:rsid w:val="00633108"/>
    <w:rsid w:val="0065416A"/>
    <w:rsid w:val="00687D47"/>
    <w:rsid w:val="00697A56"/>
    <w:rsid w:val="006A3419"/>
    <w:rsid w:val="006F3F4A"/>
    <w:rsid w:val="0071554F"/>
    <w:rsid w:val="0073573B"/>
    <w:rsid w:val="00740E4A"/>
    <w:rsid w:val="00762CEC"/>
    <w:rsid w:val="007E6786"/>
    <w:rsid w:val="00835DCB"/>
    <w:rsid w:val="00862E76"/>
    <w:rsid w:val="0087564B"/>
    <w:rsid w:val="00875AB0"/>
    <w:rsid w:val="00887C53"/>
    <w:rsid w:val="00896B20"/>
    <w:rsid w:val="008A6579"/>
    <w:rsid w:val="008B5B18"/>
    <w:rsid w:val="008C117B"/>
    <w:rsid w:val="008C19FC"/>
    <w:rsid w:val="008C2340"/>
    <w:rsid w:val="008C798C"/>
    <w:rsid w:val="008E2D9F"/>
    <w:rsid w:val="008F4DE9"/>
    <w:rsid w:val="00901A83"/>
    <w:rsid w:val="00922184"/>
    <w:rsid w:val="00925724"/>
    <w:rsid w:val="009334F0"/>
    <w:rsid w:val="00976E9C"/>
    <w:rsid w:val="009B70BE"/>
    <w:rsid w:val="009B7A69"/>
    <w:rsid w:val="009F6C04"/>
    <w:rsid w:val="00A06622"/>
    <w:rsid w:val="00A07AB5"/>
    <w:rsid w:val="00A22B2D"/>
    <w:rsid w:val="00A514E0"/>
    <w:rsid w:val="00A6540F"/>
    <w:rsid w:val="00A7274D"/>
    <w:rsid w:val="00AA6C06"/>
    <w:rsid w:val="00AF111A"/>
    <w:rsid w:val="00AF4569"/>
    <w:rsid w:val="00B10129"/>
    <w:rsid w:val="00B46B56"/>
    <w:rsid w:val="00B76E5B"/>
    <w:rsid w:val="00BC0AA0"/>
    <w:rsid w:val="00C2187A"/>
    <w:rsid w:val="00CE4377"/>
    <w:rsid w:val="00D10ECD"/>
    <w:rsid w:val="00D25696"/>
    <w:rsid w:val="00D5575A"/>
    <w:rsid w:val="00D747EC"/>
    <w:rsid w:val="00D8180C"/>
    <w:rsid w:val="00D84DCF"/>
    <w:rsid w:val="00D913B7"/>
    <w:rsid w:val="00D978A4"/>
    <w:rsid w:val="00DA5964"/>
    <w:rsid w:val="00DA6698"/>
    <w:rsid w:val="00DA6A55"/>
    <w:rsid w:val="00DE58B7"/>
    <w:rsid w:val="00E235EB"/>
    <w:rsid w:val="00E410CE"/>
    <w:rsid w:val="00E45A73"/>
    <w:rsid w:val="00E5003E"/>
    <w:rsid w:val="00E507E8"/>
    <w:rsid w:val="00E85ED5"/>
    <w:rsid w:val="00E9229A"/>
    <w:rsid w:val="00ED7632"/>
    <w:rsid w:val="00EF2FF9"/>
    <w:rsid w:val="00EF4E1B"/>
    <w:rsid w:val="00F1496D"/>
    <w:rsid w:val="00F42ECB"/>
    <w:rsid w:val="00F648D9"/>
    <w:rsid w:val="00F9148F"/>
    <w:rsid w:val="00FC4EF8"/>
    <w:rsid w:val="00FC7C8F"/>
    <w:rsid w:val="00FD7384"/>
    <w:rsid w:val="01224322"/>
    <w:rsid w:val="018E03AD"/>
    <w:rsid w:val="021D08DE"/>
    <w:rsid w:val="02B20D98"/>
    <w:rsid w:val="02E437BB"/>
    <w:rsid w:val="03005A75"/>
    <w:rsid w:val="034B6ACA"/>
    <w:rsid w:val="035108B0"/>
    <w:rsid w:val="03986A74"/>
    <w:rsid w:val="03C940E8"/>
    <w:rsid w:val="03C94588"/>
    <w:rsid w:val="03DC1653"/>
    <w:rsid w:val="04194C49"/>
    <w:rsid w:val="041F42C2"/>
    <w:rsid w:val="04230FDA"/>
    <w:rsid w:val="04420DA3"/>
    <w:rsid w:val="04687A1D"/>
    <w:rsid w:val="048922C5"/>
    <w:rsid w:val="048A5A66"/>
    <w:rsid w:val="049B0D94"/>
    <w:rsid w:val="04D40C25"/>
    <w:rsid w:val="04F10A3F"/>
    <w:rsid w:val="05445FF4"/>
    <w:rsid w:val="05466AD1"/>
    <w:rsid w:val="0547627F"/>
    <w:rsid w:val="05826177"/>
    <w:rsid w:val="060B18EE"/>
    <w:rsid w:val="06257B33"/>
    <w:rsid w:val="06470E65"/>
    <w:rsid w:val="06953DA8"/>
    <w:rsid w:val="06A33B3C"/>
    <w:rsid w:val="06A90373"/>
    <w:rsid w:val="06B02EC5"/>
    <w:rsid w:val="06D94F31"/>
    <w:rsid w:val="07020CC8"/>
    <w:rsid w:val="076325F8"/>
    <w:rsid w:val="07B5714E"/>
    <w:rsid w:val="07E77757"/>
    <w:rsid w:val="080C7092"/>
    <w:rsid w:val="083556CB"/>
    <w:rsid w:val="08557EF8"/>
    <w:rsid w:val="08C9226F"/>
    <w:rsid w:val="08E16627"/>
    <w:rsid w:val="08F04689"/>
    <w:rsid w:val="0938765B"/>
    <w:rsid w:val="098A3A20"/>
    <w:rsid w:val="098A60EB"/>
    <w:rsid w:val="09E1068B"/>
    <w:rsid w:val="09EA4DAE"/>
    <w:rsid w:val="09EC5A98"/>
    <w:rsid w:val="0A342413"/>
    <w:rsid w:val="0A3C61D8"/>
    <w:rsid w:val="0A4D4230"/>
    <w:rsid w:val="0A756539"/>
    <w:rsid w:val="0B3802CF"/>
    <w:rsid w:val="0B7B6686"/>
    <w:rsid w:val="0B7E2418"/>
    <w:rsid w:val="0BA800AC"/>
    <w:rsid w:val="0BE8207D"/>
    <w:rsid w:val="0C124EFC"/>
    <w:rsid w:val="0C223991"/>
    <w:rsid w:val="0C263B01"/>
    <w:rsid w:val="0C4D6F0F"/>
    <w:rsid w:val="0C5A2E4D"/>
    <w:rsid w:val="0CA5278C"/>
    <w:rsid w:val="0CF336E9"/>
    <w:rsid w:val="0D04204E"/>
    <w:rsid w:val="0D1C0859"/>
    <w:rsid w:val="0D1D0427"/>
    <w:rsid w:val="0D330F81"/>
    <w:rsid w:val="0D4D4A0F"/>
    <w:rsid w:val="0D833F4A"/>
    <w:rsid w:val="0DC06DF9"/>
    <w:rsid w:val="0DDF5CC7"/>
    <w:rsid w:val="0DE247CA"/>
    <w:rsid w:val="0DEE3405"/>
    <w:rsid w:val="0E095183"/>
    <w:rsid w:val="0E4B74A9"/>
    <w:rsid w:val="0E573F84"/>
    <w:rsid w:val="0E9B6C2D"/>
    <w:rsid w:val="0EB52395"/>
    <w:rsid w:val="0EC20FF5"/>
    <w:rsid w:val="0F374C93"/>
    <w:rsid w:val="0F52153C"/>
    <w:rsid w:val="0F7027EB"/>
    <w:rsid w:val="0F754D9E"/>
    <w:rsid w:val="0FC40069"/>
    <w:rsid w:val="106778EC"/>
    <w:rsid w:val="108E7935"/>
    <w:rsid w:val="10A27181"/>
    <w:rsid w:val="10B60517"/>
    <w:rsid w:val="10F61D83"/>
    <w:rsid w:val="110A3F33"/>
    <w:rsid w:val="115B3E19"/>
    <w:rsid w:val="11662AF0"/>
    <w:rsid w:val="116A76A6"/>
    <w:rsid w:val="118454CA"/>
    <w:rsid w:val="11970EDC"/>
    <w:rsid w:val="119751DD"/>
    <w:rsid w:val="11D63712"/>
    <w:rsid w:val="11F47C05"/>
    <w:rsid w:val="11F92EB0"/>
    <w:rsid w:val="12026CFB"/>
    <w:rsid w:val="12136762"/>
    <w:rsid w:val="122F5829"/>
    <w:rsid w:val="125875EF"/>
    <w:rsid w:val="12706E57"/>
    <w:rsid w:val="128757FD"/>
    <w:rsid w:val="12973EB3"/>
    <w:rsid w:val="12B175C5"/>
    <w:rsid w:val="12EE6443"/>
    <w:rsid w:val="13443AB9"/>
    <w:rsid w:val="135157F0"/>
    <w:rsid w:val="13933540"/>
    <w:rsid w:val="13A31550"/>
    <w:rsid w:val="13A51737"/>
    <w:rsid w:val="13EE446C"/>
    <w:rsid w:val="14CE0279"/>
    <w:rsid w:val="15882E2F"/>
    <w:rsid w:val="16250216"/>
    <w:rsid w:val="1642515E"/>
    <w:rsid w:val="16C82AF7"/>
    <w:rsid w:val="171142C0"/>
    <w:rsid w:val="172824CF"/>
    <w:rsid w:val="176F27D0"/>
    <w:rsid w:val="177935A7"/>
    <w:rsid w:val="177A6D05"/>
    <w:rsid w:val="17AB7162"/>
    <w:rsid w:val="17C36885"/>
    <w:rsid w:val="17DF721A"/>
    <w:rsid w:val="17E60849"/>
    <w:rsid w:val="18095EA9"/>
    <w:rsid w:val="1815046A"/>
    <w:rsid w:val="186C76C0"/>
    <w:rsid w:val="18B7248B"/>
    <w:rsid w:val="18C77BCD"/>
    <w:rsid w:val="18DE2445"/>
    <w:rsid w:val="193D5ED5"/>
    <w:rsid w:val="197138BF"/>
    <w:rsid w:val="19D613B1"/>
    <w:rsid w:val="1A031E0D"/>
    <w:rsid w:val="1A281025"/>
    <w:rsid w:val="1A3F293B"/>
    <w:rsid w:val="1A410D9C"/>
    <w:rsid w:val="1A4D19C5"/>
    <w:rsid w:val="1A8C1F73"/>
    <w:rsid w:val="1A952A95"/>
    <w:rsid w:val="1AD663C0"/>
    <w:rsid w:val="1AED23B6"/>
    <w:rsid w:val="1AED569C"/>
    <w:rsid w:val="1AFA2C0F"/>
    <w:rsid w:val="1B074E27"/>
    <w:rsid w:val="1B3D00B9"/>
    <w:rsid w:val="1B520E5A"/>
    <w:rsid w:val="1B7B3F83"/>
    <w:rsid w:val="1B9361CE"/>
    <w:rsid w:val="1BB02702"/>
    <w:rsid w:val="1BF26CD5"/>
    <w:rsid w:val="1C0D10B3"/>
    <w:rsid w:val="1C18535B"/>
    <w:rsid w:val="1C496A38"/>
    <w:rsid w:val="1C5672F0"/>
    <w:rsid w:val="1C6A2844"/>
    <w:rsid w:val="1C7E1731"/>
    <w:rsid w:val="1C8C68CC"/>
    <w:rsid w:val="1CB76F78"/>
    <w:rsid w:val="1CC208D2"/>
    <w:rsid w:val="1D034C97"/>
    <w:rsid w:val="1D196228"/>
    <w:rsid w:val="1D331150"/>
    <w:rsid w:val="1D5F4AF1"/>
    <w:rsid w:val="1D713ED7"/>
    <w:rsid w:val="1D766902"/>
    <w:rsid w:val="1D7A179F"/>
    <w:rsid w:val="1D7A4EC0"/>
    <w:rsid w:val="1E104E9A"/>
    <w:rsid w:val="1E497517"/>
    <w:rsid w:val="1E4D20FC"/>
    <w:rsid w:val="1E987480"/>
    <w:rsid w:val="1EC70ED2"/>
    <w:rsid w:val="1EC97895"/>
    <w:rsid w:val="1F0B01C3"/>
    <w:rsid w:val="1F0D4843"/>
    <w:rsid w:val="1FAD43ED"/>
    <w:rsid w:val="1FB274A0"/>
    <w:rsid w:val="1FD01001"/>
    <w:rsid w:val="20035828"/>
    <w:rsid w:val="201B61E3"/>
    <w:rsid w:val="201C7036"/>
    <w:rsid w:val="20273D4A"/>
    <w:rsid w:val="20353D7C"/>
    <w:rsid w:val="20A55912"/>
    <w:rsid w:val="20CE62D3"/>
    <w:rsid w:val="20D93699"/>
    <w:rsid w:val="20F76303"/>
    <w:rsid w:val="210C2CCB"/>
    <w:rsid w:val="2115179E"/>
    <w:rsid w:val="211F5C53"/>
    <w:rsid w:val="21575CAF"/>
    <w:rsid w:val="217F1FF8"/>
    <w:rsid w:val="218A53A8"/>
    <w:rsid w:val="21947FAC"/>
    <w:rsid w:val="21B20466"/>
    <w:rsid w:val="21DB12AC"/>
    <w:rsid w:val="21E70409"/>
    <w:rsid w:val="21E86DF7"/>
    <w:rsid w:val="22173597"/>
    <w:rsid w:val="221D2778"/>
    <w:rsid w:val="22583730"/>
    <w:rsid w:val="22A11FC6"/>
    <w:rsid w:val="22A500F2"/>
    <w:rsid w:val="232F5683"/>
    <w:rsid w:val="2336504E"/>
    <w:rsid w:val="23432701"/>
    <w:rsid w:val="23865408"/>
    <w:rsid w:val="23C27BBE"/>
    <w:rsid w:val="23DD6101"/>
    <w:rsid w:val="240025D4"/>
    <w:rsid w:val="241C09E1"/>
    <w:rsid w:val="24935212"/>
    <w:rsid w:val="24973BA7"/>
    <w:rsid w:val="24BD32CA"/>
    <w:rsid w:val="24D46FB8"/>
    <w:rsid w:val="24F64989"/>
    <w:rsid w:val="25287D47"/>
    <w:rsid w:val="257C7F5D"/>
    <w:rsid w:val="257D6BBD"/>
    <w:rsid w:val="25923B9F"/>
    <w:rsid w:val="25B86768"/>
    <w:rsid w:val="25DF4EAA"/>
    <w:rsid w:val="25E9785A"/>
    <w:rsid w:val="25EB3B04"/>
    <w:rsid w:val="264A04E6"/>
    <w:rsid w:val="26683ED9"/>
    <w:rsid w:val="26974AFA"/>
    <w:rsid w:val="269E2832"/>
    <w:rsid w:val="26A141A3"/>
    <w:rsid w:val="26C12C03"/>
    <w:rsid w:val="26E5318E"/>
    <w:rsid w:val="27244C58"/>
    <w:rsid w:val="273E6344"/>
    <w:rsid w:val="27495B5B"/>
    <w:rsid w:val="274A4346"/>
    <w:rsid w:val="275B2562"/>
    <w:rsid w:val="278856B1"/>
    <w:rsid w:val="27CD6BA6"/>
    <w:rsid w:val="27ED7444"/>
    <w:rsid w:val="2829434A"/>
    <w:rsid w:val="283B5D99"/>
    <w:rsid w:val="286D44D6"/>
    <w:rsid w:val="28C12993"/>
    <w:rsid w:val="28ED0951"/>
    <w:rsid w:val="29271A65"/>
    <w:rsid w:val="295073D5"/>
    <w:rsid w:val="298928FE"/>
    <w:rsid w:val="29E4310E"/>
    <w:rsid w:val="29EE400D"/>
    <w:rsid w:val="2A0D5B98"/>
    <w:rsid w:val="2A6F40B4"/>
    <w:rsid w:val="2A9122BF"/>
    <w:rsid w:val="2ADE5074"/>
    <w:rsid w:val="2B0F5A1A"/>
    <w:rsid w:val="2B151895"/>
    <w:rsid w:val="2B211EBA"/>
    <w:rsid w:val="2B437252"/>
    <w:rsid w:val="2B4A1F14"/>
    <w:rsid w:val="2BA24745"/>
    <w:rsid w:val="2C2A3467"/>
    <w:rsid w:val="2C365B98"/>
    <w:rsid w:val="2C4B7CBF"/>
    <w:rsid w:val="2CE25731"/>
    <w:rsid w:val="2D372247"/>
    <w:rsid w:val="2D5B1C93"/>
    <w:rsid w:val="2DCF2977"/>
    <w:rsid w:val="2DD049F3"/>
    <w:rsid w:val="2DDE52CA"/>
    <w:rsid w:val="2E1930C0"/>
    <w:rsid w:val="2E1B78F1"/>
    <w:rsid w:val="2E387AFD"/>
    <w:rsid w:val="2E755FE5"/>
    <w:rsid w:val="2EB97B22"/>
    <w:rsid w:val="2ECA2AAE"/>
    <w:rsid w:val="2ED47100"/>
    <w:rsid w:val="2EDA62CA"/>
    <w:rsid w:val="2EDC38D8"/>
    <w:rsid w:val="2F00498B"/>
    <w:rsid w:val="2F17599E"/>
    <w:rsid w:val="2F1B5933"/>
    <w:rsid w:val="2F1C0160"/>
    <w:rsid w:val="2FAC0435"/>
    <w:rsid w:val="2FBD5360"/>
    <w:rsid w:val="300849AE"/>
    <w:rsid w:val="303E57DE"/>
    <w:rsid w:val="30A751D2"/>
    <w:rsid w:val="30FE62CF"/>
    <w:rsid w:val="31385E3F"/>
    <w:rsid w:val="31930AB7"/>
    <w:rsid w:val="31A73766"/>
    <w:rsid w:val="31AE06F7"/>
    <w:rsid w:val="31B04A39"/>
    <w:rsid w:val="31E42801"/>
    <w:rsid w:val="31FC729A"/>
    <w:rsid w:val="32093344"/>
    <w:rsid w:val="329E70A6"/>
    <w:rsid w:val="32B52A06"/>
    <w:rsid w:val="32CE7043"/>
    <w:rsid w:val="32E3417B"/>
    <w:rsid w:val="32F97BAB"/>
    <w:rsid w:val="33916300"/>
    <w:rsid w:val="33A83682"/>
    <w:rsid w:val="33C557AB"/>
    <w:rsid w:val="33C6758A"/>
    <w:rsid w:val="33CF3A24"/>
    <w:rsid w:val="340D5DA1"/>
    <w:rsid w:val="34451DC1"/>
    <w:rsid w:val="34934057"/>
    <w:rsid w:val="349B668A"/>
    <w:rsid w:val="34A751C4"/>
    <w:rsid w:val="34E45436"/>
    <w:rsid w:val="35373032"/>
    <w:rsid w:val="35A821ED"/>
    <w:rsid w:val="35AA69FF"/>
    <w:rsid w:val="3615412D"/>
    <w:rsid w:val="3623318C"/>
    <w:rsid w:val="36246010"/>
    <w:rsid w:val="367F1C2A"/>
    <w:rsid w:val="368C2229"/>
    <w:rsid w:val="36CD3548"/>
    <w:rsid w:val="36D26B40"/>
    <w:rsid w:val="36D860F1"/>
    <w:rsid w:val="374C004A"/>
    <w:rsid w:val="3764607E"/>
    <w:rsid w:val="37AB0982"/>
    <w:rsid w:val="37B73DBB"/>
    <w:rsid w:val="37C801AC"/>
    <w:rsid w:val="37E13AE5"/>
    <w:rsid w:val="38081769"/>
    <w:rsid w:val="38392B75"/>
    <w:rsid w:val="387F03EC"/>
    <w:rsid w:val="388515C2"/>
    <w:rsid w:val="38B53F8E"/>
    <w:rsid w:val="38EE5662"/>
    <w:rsid w:val="39553999"/>
    <w:rsid w:val="395E3A4A"/>
    <w:rsid w:val="399719D9"/>
    <w:rsid w:val="39C35897"/>
    <w:rsid w:val="3A244CE4"/>
    <w:rsid w:val="3A452165"/>
    <w:rsid w:val="3A7421B0"/>
    <w:rsid w:val="3AA645D7"/>
    <w:rsid w:val="3ABA28A1"/>
    <w:rsid w:val="3AD77DFD"/>
    <w:rsid w:val="3AED4DEF"/>
    <w:rsid w:val="3AF80798"/>
    <w:rsid w:val="3B30129B"/>
    <w:rsid w:val="3B6A0736"/>
    <w:rsid w:val="3B7162C4"/>
    <w:rsid w:val="3BC61AA4"/>
    <w:rsid w:val="3C346A07"/>
    <w:rsid w:val="3C63571E"/>
    <w:rsid w:val="3C9D4CE6"/>
    <w:rsid w:val="3CCB667A"/>
    <w:rsid w:val="3D0A1ED9"/>
    <w:rsid w:val="3D310444"/>
    <w:rsid w:val="3D397FEE"/>
    <w:rsid w:val="3D424E0B"/>
    <w:rsid w:val="3D42774A"/>
    <w:rsid w:val="3DC05299"/>
    <w:rsid w:val="3DEE4BAA"/>
    <w:rsid w:val="3E0F0C75"/>
    <w:rsid w:val="3E167DF9"/>
    <w:rsid w:val="3ED27F76"/>
    <w:rsid w:val="3EE41AAD"/>
    <w:rsid w:val="3EE616D5"/>
    <w:rsid w:val="3F032489"/>
    <w:rsid w:val="3F1E68FF"/>
    <w:rsid w:val="3F25020E"/>
    <w:rsid w:val="3F2C7AAE"/>
    <w:rsid w:val="3FD57570"/>
    <w:rsid w:val="405A43A6"/>
    <w:rsid w:val="40761F25"/>
    <w:rsid w:val="4083036F"/>
    <w:rsid w:val="4085222C"/>
    <w:rsid w:val="40D47B6F"/>
    <w:rsid w:val="410D57A8"/>
    <w:rsid w:val="41111584"/>
    <w:rsid w:val="41173051"/>
    <w:rsid w:val="412D6D95"/>
    <w:rsid w:val="412F5598"/>
    <w:rsid w:val="413C1476"/>
    <w:rsid w:val="417D1A99"/>
    <w:rsid w:val="41A9388C"/>
    <w:rsid w:val="41FE1B51"/>
    <w:rsid w:val="420B4155"/>
    <w:rsid w:val="422761D6"/>
    <w:rsid w:val="42287F5D"/>
    <w:rsid w:val="423E19AF"/>
    <w:rsid w:val="4246292C"/>
    <w:rsid w:val="42822133"/>
    <w:rsid w:val="4283448A"/>
    <w:rsid w:val="42B13A16"/>
    <w:rsid w:val="42D702F0"/>
    <w:rsid w:val="42FA229D"/>
    <w:rsid w:val="4335795A"/>
    <w:rsid w:val="434C1E27"/>
    <w:rsid w:val="435A577E"/>
    <w:rsid w:val="439474E5"/>
    <w:rsid w:val="43E262A2"/>
    <w:rsid w:val="441217C1"/>
    <w:rsid w:val="442828A4"/>
    <w:rsid w:val="444A196E"/>
    <w:rsid w:val="446A5E43"/>
    <w:rsid w:val="4475431E"/>
    <w:rsid w:val="4507524F"/>
    <w:rsid w:val="454709F7"/>
    <w:rsid w:val="456F0642"/>
    <w:rsid w:val="458A39E7"/>
    <w:rsid w:val="45F21C9F"/>
    <w:rsid w:val="45F324F0"/>
    <w:rsid w:val="467F04F4"/>
    <w:rsid w:val="46AE1106"/>
    <w:rsid w:val="46E23765"/>
    <w:rsid w:val="47300756"/>
    <w:rsid w:val="47336B1D"/>
    <w:rsid w:val="476B632B"/>
    <w:rsid w:val="479156DB"/>
    <w:rsid w:val="47F206A3"/>
    <w:rsid w:val="48250CB6"/>
    <w:rsid w:val="48367BAC"/>
    <w:rsid w:val="483C7B9C"/>
    <w:rsid w:val="48533170"/>
    <w:rsid w:val="48642E49"/>
    <w:rsid w:val="488E3001"/>
    <w:rsid w:val="48C67C15"/>
    <w:rsid w:val="492E5241"/>
    <w:rsid w:val="49323021"/>
    <w:rsid w:val="49420EDE"/>
    <w:rsid w:val="498A568B"/>
    <w:rsid w:val="49F57181"/>
    <w:rsid w:val="49FC51FE"/>
    <w:rsid w:val="4A151633"/>
    <w:rsid w:val="4A574812"/>
    <w:rsid w:val="4A730506"/>
    <w:rsid w:val="4AC37719"/>
    <w:rsid w:val="4AC67B06"/>
    <w:rsid w:val="4B0B46B2"/>
    <w:rsid w:val="4B0C60C9"/>
    <w:rsid w:val="4B4B7E4B"/>
    <w:rsid w:val="4B5560C3"/>
    <w:rsid w:val="4B8E1E24"/>
    <w:rsid w:val="4BA10211"/>
    <w:rsid w:val="4BE90E9D"/>
    <w:rsid w:val="4C3878E3"/>
    <w:rsid w:val="4C8860D6"/>
    <w:rsid w:val="4C961799"/>
    <w:rsid w:val="4CA41A96"/>
    <w:rsid w:val="4CAC4F98"/>
    <w:rsid w:val="4CAD6206"/>
    <w:rsid w:val="4CB35CC3"/>
    <w:rsid w:val="4CB63074"/>
    <w:rsid w:val="4CDF5D4D"/>
    <w:rsid w:val="4D7C0A4E"/>
    <w:rsid w:val="4D8E41B6"/>
    <w:rsid w:val="4DA3315F"/>
    <w:rsid w:val="4E205492"/>
    <w:rsid w:val="4E3652EA"/>
    <w:rsid w:val="4F315E3C"/>
    <w:rsid w:val="4F6B147F"/>
    <w:rsid w:val="4F9A6127"/>
    <w:rsid w:val="4FA86274"/>
    <w:rsid w:val="4FAC4ED5"/>
    <w:rsid w:val="4FE92571"/>
    <w:rsid w:val="4FF5380A"/>
    <w:rsid w:val="501B34A7"/>
    <w:rsid w:val="501E04BA"/>
    <w:rsid w:val="501F6650"/>
    <w:rsid w:val="50BF1B38"/>
    <w:rsid w:val="50D63237"/>
    <w:rsid w:val="50F4441C"/>
    <w:rsid w:val="511C6DB6"/>
    <w:rsid w:val="515A56C8"/>
    <w:rsid w:val="515A77ED"/>
    <w:rsid w:val="51B5298B"/>
    <w:rsid w:val="51FB6CF3"/>
    <w:rsid w:val="520B1258"/>
    <w:rsid w:val="521076F1"/>
    <w:rsid w:val="523E6511"/>
    <w:rsid w:val="5272784C"/>
    <w:rsid w:val="52915B1C"/>
    <w:rsid w:val="52E175FB"/>
    <w:rsid w:val="52E71C46"/>
    <w:rsid w:val="52F9377C"/>
    <w:rsid w:val="536304F4"/>
    <w:rsid w:val="5371317F"/>
    <w:rsid w:val="53766DB0"/>
    <w:rsid w:val="5389035E"/>
    <w:rsid w:val="53AA783A"/>
    <w:rsid w:val="53BB45DC"/>
    <w:rsid w:val="54251E2B"/>
    <w:rsid w:val="5467169E"/>
    <w:rsid w:val="54962CD6"/>
    <w:rsid w:val="54AE12D6"/>
    <w:rsid w:val="54C712B6"/>
    <w:rsid w:val="54D524A6"/>
    <w:rsid w:val="54E73551"/>
    <w:rsid w:val="550F1238"/>
    <w:rsid w:val="55382D9B"/>
    <w:rsid w:val="558F6010"/>
    <w:rsid w:val="55C84C3E"/>
    <w:rsid w:val="55E270D2"/>
    <w:rsid w:val="55F00754"/>
    <w:rsid w:val="55FE6295"/>
    <w:rsid w:val="562F61EF"/>
    <w:rsid w:val="565E35F6"/>
    <w:rsid w:val="56FE51C2"/>
    <w:rsid w:val="57152434"/>
    <w:rsid w:val="57430196"/>
    <w:rsid w:val="57A309F7"/>
    <w:rsid w:val="57BA228F"/>
    <w:rsid w:val="57D03BF7"/>
    <w:rsid w:val="57DE06EB"/>
    <w:rsid w:val="57F81D2C"/>
    <w:rsid w:val="57F83F93"/>
    <w:rsid w:val="58061077"/>
    <w:rsid w:val="581735E9"/>
    <w:rsid w:val="58772B6D"/>
    <w:rsid w:val="5885104E"/>
    <w:rsid w:val="58A91D28"/>
    <w:rsid w:val="591841E6"/>
    <w:rsid w:val="59437B52"/>
    <w:rsid w:val="59F47902"/>
    <w:rsid w:val="5A141DC7"/>
    <w:rsid w:val="5A2E35AA"/>
    <w:rsid w:val="5A557776"/>
    <w:rsid w:val="5A7E6B86"/>
    <w:rsid w:val="5A9B57DD"/>
    <w:rsid w:val="5ADD1F4D"/>
    <w:rsid w:val="5AEB0666"/>
    <w:rsid w:val="5AF44960"/>
    <w:rsid w:val="5B025139"/>
    <w:rsid w:val="5B7C4C3B"/>
    <w:rsid w:val="5B9E5149"/>
    <w:rsid w:val="5BB940E9"/>
    <w:rsid w:val="5BC02FD8"/>
    <w:rsid w:val="5C1C364B"/>
    <w:rsid w:val="5C237518"/>
    <w:rsid w:val="5C256525"/>
    <w:rsid w:val="5C447129"/>
    <w:rsid w:val="5C4E59E6"/>
    <w:rsid w:val="5C76644A"/>
    <w:rsid w:val="5C7A3A8A"/>
    <w:rsid w:val="5C814DC4"/>
    <w:rsid w:val="5CA40647"/>
    <w:rsid w:val="5CB711DC"/>
    <w:rsid w:val="5CC46E6A"/>
    <w:rsid w:val="5D195EA0"/>
    <w:rsid w:val="5D321388"/>
    <w:rsid w:val="5D4528AD"/>
    <w:rsid w:val="5D786B3C"/>
    <w:rsid w:val="5DA108F7"/>
    <w:rsid w:val="5DB86780"/>
    <w:rsid w:val="5E014B0C"/>
    <w:rsid w:val="5E0D5212"/>
    <w:rsid w:val="5E185E63"/>
    <w:rsid w:val="5E4D3E72"/>
    <w:rsid w:val="5E4E1B69"/>
    <w:rsid w:val="5E621E2E"/>
    <w:rsid w:val="5E65535F"/>
    <w:rsid w:val="5E835ED3"/>
    <w:rsid w:val="5EA87300"/>
    <w:rsid w:val="5EC1639C"/>
    <w:rsid w:val="5ED407FE"/>
    <w:rsid w:val="5ED66B8B"/>
    <w:rsid w:val="5F633A87"/>
    <w:rsid w:val="5FC20CF4"/>
    <w:rsid w:val="5FCD204E"/>
    <w:rsid w:val="5FD05B7C"/>
    <w:rsid w:val="60102ACC"/>
    <w:rsid w:val="603F2631"/>
    <w:rsid w:val="60817498"/>
    <w:rsid w:val="60D67FF5"/>
    <w:rsid w:val="60F376D1"/>
    <w:rsid w:val="6114373D"/>
    <w:rsid w:val="612042B1"/>
    <w:rsid w:val="61436DD9"/>
    <w:rsid w:val="61837D0E"/>
    <w:rsid w:val="61E726E1"/>
    <w:rsid w:val="61F1309F"/>
    <w:rsid w:val="62042B63"/>
    <w:rsid w:val="62321201"/>
    <w:rsid w:val="62544324"/>
    <w:rsid w:val="62BA37D4"/>
    <w:rsid w:val="62F63322"/>
    <w:rsid w:val="641A60C1"/>
    <w:rsid w:val="643F5B8C"/>
    <w:rsid w:val="64654754"/>
    <w:rsid w:val="646D025F"/>
    <w:rsid w:val="647903E0"/>
    <w:rsid w:val="64991CD3"/>
    <w:rsid w:val="65155B50"/>
    <w:rsid w:val="65996A8B"/>
    <w:rsid w:val="65A6226F"/>
    <w:rsid w:val="65A90434"/>
    <w:rsid w:val="65D96CAF"/>
    <w:rsid w:val="65FD1B45"/>
    <w:rsid w:val="66114D19"/>
    <w:rsid w:val="66171647"/>
    <w:rsid w:val="66262660"/>
    <w:rsid w:val="664474E4"/>
    <w:rsid w:val="66610A93"/>
    <w:rsid w:val="66621773"/>
    <w:rsid w:val="666C0B36"/>
    <w:rsid w:val="667A72AA"/>
    <w:rsid w:val="67131B6A"/>
    <w:rsid w:val="67554768"/>
    <w:rsid w:val="676130CE"/>
    <w:rsid w:val="67826ACB"/>
    <w:rsid w:val="679973AC"/>
    <w:rsid w:val="681E32E7"/>
    <w:rsid w:val="68225ECD"/>
    <w:rsid w:val="688701A7"/>
    <w:rsid w:val="68BB3930"/>
    <w:rsid w:val="68BB3B0F"/>
    <w:rsid w:val="68EA6FF9"/>
    <w:rsid w:val="68EE44FA"/>
    <w:rsid w:val="69A756A2"/>
    <w:rsid w:val="69F1549F"/>
    <w:rsid w:val="6A7E5332"/>
    <w:rsid w:val="6AF03301"/>
    <w:rsid w:val="6AF86C6A"/>
    <w:rsid w:val="6B5E2B66"/>
    <w:rsid w:val="6B5F7A88"/>
    <w:rsid w:val="6B767D68"/>
    <w:rsid w:val="6B7A123E"/>
    <w:rsid w:val="6B9112C2"/>
    <w:rsid w:val="6B9E04EF"/>
    <w:rsid w:val="6BDB4988"/>
    <w:rsid w:val="6C457466"/>
    <w:rsid w:val="6C9F4B49"/>
    <w:rsid w:val="6CB80B07"/>
    <w:rsid w:val="6CF2156A"/>
    <w:rsid w:val="6D051190"/>
    <w:rsid w:val="6D626A10"/>
    <w:rsid w:val="6DC45722"/>
    <w:rsid w:val="6DE04442"/>
    <w:rsid w:val="6E031C2B"/>
    <w:rsid w:val="6E1F331D"/>
    <w:rsid w:val="6E2630FC"/>
    <w:rsid w:val="6E59039E"/>
    <w:rsid w:val="6E5F76C3"/>
    <w:rsid w:val="6E7A57B4"/>
    <w:rsid w:val="6EB639F1"/>
    <w:rsid w:val="6F0F399F"/>
    <w:rsid w:val="6F154922"/>
    <w:rsid w:val="6F4D532C"/>
    <w:rsid w:val="6F5062A5"/>
    <w:rsid w:val="6F605D31"/>
    <w:rsid w:val="6FC8506E"/>
    <w:rsid w:val="6FDC38C9"/>
    <w:rsid w:val="6FDD0F2F"/>
    <w:rsid w:val="7044023B"/>
    <w:rsid w:val="70863F60"/>
    <w:rsid w:val="70BF5974"/>
    <w:rsid w:val="70F915D9"/>
    <w:rsid w:val="7108614B"/>
    <w:rsid w:val="7110371A"/>
    <w:rsid w:val="713E72D3"/>
    <w:rsid w:val="71A86DFA"/>
    <w:rsid w:val="71C1519F"/>
    <w:rsid w:val="721D3BEF"/>
    <w:rsid w:val="721E76B3"/>
    <w:rsid w:val="724745D2"/>
    <w:rsid w:val="7247762D"/>
    <w:rsid w:val="724863C5"/>
    <w:rsid w:val="7255286E"/>
    <w:rsid w:val="72992B75"/>
    <w:rsid w:val="729F23F5"/>
    <w:rsid w:val="72EE7548"/>
    <w:rsid w:val="7323444B"/>
    <w:rsid w:val="732A334F"/>
    <w:rsid w:val="733028DD"/>
    <w:rsid w:val="7358567D"/>
    <w:rsid w:val="736532D5"/>
    <w:rsid w:val="73845689"/>
    <w:rsid w:val="73F84652"/>
    <w:rsid w:val="740074E1"/>
    <w:rsid w:val="7402032C"/>
    <w:rsid w:val="741E7839"/>
    <w:rsid w:val="74243AAB"/>
    <w:rsid w:val="74660A82"/>
    <w:rsid w:val="748809B7"/>
    <w:rsid w:val="748B5191"/>
    <w:rsid w:val="74AB55D2"/>
    <w:rsid w:val="74B952B4"/>
    <w:rsid w:val="74BD695C"/>
    <w:rsid w:val="75076C2E"/>
    <w:rsid w:val="75222136"/>
    <w:rsid w:val="752850EE"/>
    <w:rsid w:val="756E3824"/>
    <w:rsid w:val="758F5E02"/>
    <w:rsid w:val="75C039BF"/>
    <w:rsid w:val="75DF74B6"/>
    <w:rsid w:val="761E79E5"/>
    <w:rsid w:val="764D691D"/>
    <w:rsid w:val="767F19A6"/>
    <w:rsid w:val="76B2789D"/>
    <w:rsid w:val="76C24D39"/>
    <w:rsid w:val="77232860"/>
    <w:rsid w:val="776F00AA"/>
    <w:rsid w:val="77DA042B"/>
    <w:rsid w:val="7826788B"/>
    <w:rsid w:val="786D30EC"/>
    <w:rsid w:val="787F73A0"/>
    <w:rsid w:val="78E85FB2"/>
    <w:rsid w:val="795B252F"/>
    <w:rsid w:val="799E6200"/>
    <w:rsid w:val="79C640B9"/>
    <w:rsid w:val="7A184801"/>
    <w:rsid w:val="7A1A4F2D"/>
    <w:rsid w:val="7A357420"/>
    <w:rsid w:val="7A457B4E"/>
    <w:rsid w:val="7A7E332D"/>
    <w:rsid w:val="7A811553"/>
    <w:rsid w:val="7AAE6F68"/>
    <w:rsid w:val="7B3767E3"/>
    <w:rsid w:val="7B436976"/>
    <w:rsid w:val="7B853644"/>
    <w:rsid w:val="7BC6209E"/>
    <w:rsid w:val="7BC8532A"/>
    <w:rsid w:val="7C127F72"/>
    <w:rsid w:val="7C401BD6"/>
    <w:rsid w:val="7C4A5D61"/>
    <w:rsid w:val="7C806EA5"/>
    <w:rsid w:val="7C8B6AA7"/>
    <w:rsid w:val="7C985D7C"/>
    <w:rsid w:val="7C9A2674"/>
    <w:rsid w:val="7CDF6001"/>
    <w:rsid w:val="7D191A03"/>
    <w:rsid w:val="7D393F49"/>
    <w:rsid w:val="7D3A5E15"/>
    <w:rsid w:val="7D5938FF"/>
    <w:rsid w:val="7D5A0AEC"/>
    <w:rsid w:val="7D6E3166"/>
    <w:rsid w:val="7D7E502E"/>
    <w:rsid w:val="7D802E53"/>
    <w:rsid w:val="7DCA492C"/>
    <w:rsid w:val="7DE12049"/>
    <w:rsid w:val="7DF87187"/>
    <w:rsid w:val="7E32543C"/>
    <w:rsid w:val="7E6C0495"/>
    <w:rsid w:val="7E95024A"/>
    <w:rsid w:val="7F1803DC"/>
    <w:rsid w:val="7F416C5F"/>
    <w:rsid w:val="7F4C0E25"/>
    <w:rsid w:val="7F4E2809"/>
    <w:rsid w:val="7F5B27CD"/>
    <w:rsid w:val="7F775470"/>
    <w:rsid w:val="7F787087"/>
    <w:rsid w:val="7F7C2E34"/>
    <w:rsid w:val="7F94763F"/>
    <w:rsid w:val="7FBB0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F57C952-2074-427A-BB01-843600E7A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List Paragraph"/>
    <w:basedOn w:val="a"/>
    <w:uiPriority w:val="99"/>
    <w:rsid w:val="00687D4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4212;&#23626;&#29983;&#31616;&#21382;&#34920;.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应届生简历表.WPT</Template>
  <TotalTime>62</TotalTime>
  <Pages>3</Pages>
  <Words>455</Words>
  <Characters>2598</Characters>
  <Application>Microsoft Office Word</Application>
  <DocSecurity>0</DocSecurity>
  <Lines>21</Lines>
  <Paragraphs>6</Paragraphs>
  <ScaleCrop>false</ScaleCrop>
  <Company>HOME</Company>
  <LinksUpToDate>false</LinksUpToDate>
  <CharactersWithSpaces>3047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个人概况</dc:title>
  <dc:creator>LuHaishan</dc:creator>
  <cp:lastModifiedBy>tianyao</cp:lastModifiedBy>
  <cp:revision>314</cp:revision>
  <dcterms:created xsi:type="dcterms:W3CDTF">2010-11-01T10:44:00Z</dcterms:created>
  <dcterms:modified xsi:type="dcterms:W3CDTF">2018-04-24T13:03:00Z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